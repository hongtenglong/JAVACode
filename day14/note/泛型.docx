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82" w:rsidRDefault="00F76B94" w:rsidP="00F76B9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泛型</w:t>
      </w:r>
    </w:p>
    <w:p w:rsidR="00F76B94" w:rsidRDefault="000147E1" w:rsidP="00F76B94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参数化类型。</w:t>
      </w:r>
      <w:r w:rsidR="00344D51">
        <w:rPr>
          <w:rFonts w:hint="eastAsia"/>
        </w:rPr>
        <w:t>将类型作为参数</w:t>
      </w:r>
      <w:r w:rsidR="003E44DA">
        <w:rPr>
          <w:rFonts w:hint="eastAsia"/>
        </w:rPr>
        <w:t>，在调用过程中传入那种类型参数就是那种类型。</w:t>
      </w:r>
    </w:p>
    <w:p w:rsidR="003E44DA" w:rsidRDefault="007D2995" w:rsidP="00F76B94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泛型类</w:t>
      </w:r>
    </w:p>
    <w:p w:rsidR="00C94F6D" w:rsidRDefault="00C94F6D" w:rsidP="007D2995">
      <w:pPr>
        <w:pStyle w:val="a3"/>
        <w:ind w:left="840" w:firstLineChars="0" w:firstLine="0"/>
      </w:pPr>
      <w:r>
        <w:rPr>
          <w:rFonts w:hint="eastAsia"/>
        </w:rPr>
        <w:t>class Cname</w:t>
      </w:r>
      <w:r w:rsidR="00406DF4">
        <w:rPr>
          <w:rFonts w:hint="eastAsia"/>
        </w:rPr>
        <w:t>&lt;T&gt;</w:t>
      </w:r>
      <w:r>
        <w:rPr>
          <w:rFonts w:hint="eastAsia"/>
        </w:rPr>
        <w:t>{</w:t>
      </w:r>
      <w:r w:rsidR="00CD005A">
        <w:rPr>
          <w:rFonts w:hint="eastAsia"/>
        </w:rPr>
        <w:t xml:space="preserve">  T</w:t>
      </w:r>
      <w:r w:rsidR="00CD005A">
        <w:rPr>
          <w:rFonts w:hint="eastAsia"/>
        </w:rPr>
        <w:t>：参数类型</w:t>
      </w:r>
      <w:r w:rsidR="00BC769D">
        <w:rPr>
          <w:rFonts w:hint="eastAsia"/>
        </w:rPr>
        <w:t>(</w:t>
      </w:r>
      <w:r w:rsidR="00BC769D">
        <w:rPr>
          <w:rFonts w:hint="eastAsia"/>
        </w:rPr>
        <w:t>形参</w:t>
      </w:r>
      <w:r w:rsidR="00BC769D">
        <w:rPr>
          <w:rFonts w:hint="eastAsia"/>
        </w:rPr>
        <w:t>)</w:t>
      </w:r>
    </w:p>
    <w:p w:rsidR="00C94F6D" w:rsidRDefault="003B71FC" w:rsidP="007D2995">
      <w:pPr>
        <w:pStyle w:val="a3"/>
        <w:ind w:left="840" w:firstLineChars="0" w:firstLine="0"/>
      </w:pPr>
      <w:r>
        <w:rPr>
          <w:rFonts w:hint="eastAsia"/>
        </w:rPr>
        <w:t xml:space="preserve">   </w:t>
      </w:r>
      <w:proofErr w:type="gramStart"/>
      <w:r w:rsidR="004235F9">
        <w:rPr>
          <w:rFonts w:hint="eastAsia"/>
        </w:rPr>
        <w:t>private</w:t>
      </w:r>
      <w:proofErr w:type="gramEnd"/>
      <w:r w:rsidR="004235F9">
        <w:rPr>
          <w:rFonts w:hint="eastAsia"/>
        </w:rPr>
        <w:t xml:space="preserve"> T t;</w:t>
      </w:r>
    </w:p>
    <w:p w:rsidR="007D2995" w:rsidRDefault="00C94F6D" w:rsidP="007D2995">
      <w:pPr>
        <w:pStyle w:val="a3"/>
        <w:ind w:left="840" w:firstLineChars="0" w:firstLine="0"/>
      </w:pPr>
      <w:r>
        <w:rPr>
          <w:rFonts w:hint="eastAsia"/>
        </w:rPr>
        <w:t xml:space="preserve">} </w:t>
      </w:r>
    </w:p>
    <w:p w:rsidR="007D2995" w:rsidRDefault="00E25B90" w:rsidP="00F76B94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泛型好处</w:t>
      </w:r>
      <w:r>
        <w:rPr>
          <w:rFonts w:hint="eastAsia"/>
        </w:rPr>
        <w:t>:</w:t>
      </w:r>
    </w:p>
    <w:p w:rsidR="00E25B90" w:rsidRDefault="00B3697F" w:rsidP="00E25B90">
      <w:pPr>
        <w:pStyle w:val="a3"/>
        <w:numPr>
          <w:ilvl w:val="2"/>
          <w:numId w:val="45"/>
        </w:numPr>
        <w:ind w:firstLineChars="0"/>
      </w:pPr>
      <w:r>
        <w:rPr>
          <w:rFonts w:hint="eastAsia"/>
        </w:rPr>
        <w:t>在编译</w:t>
      </w:r>
      <w:proofErr w:type="gramStart"/>
      <w:r>
        <w:rPr>
          <w:rFonts w:hint="eastAsia"/>
        </w:rPr>
        <w:t>期确定</w:t>
      </w:r>
      <w:proofErr w:type="gramEnd"/>
      <w:r>
        <w:rPr>
          <w:rFonts w:hint="eastAsia"/>
        </w:rPr>
        <w:t>类型，保证类型的安全性</w:t>
      </w:r>
    </w:p>
    <w:p w:rsidR="00B3697F" w:rsidRDefault="00BA7CC7" w:rsidP="002C2193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泛型使用只能使用类类型</w:t>
      </w:r>
    </w:p>
    <w:p w:rsidR="00EE38AD" w:rsidRDefault="00DB3974" w:rsidP="00C3454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?</w:t>
      </w:r>
      <w:r>
        <w:rPr>
          <w:rFonts w:hint="eastAsia"/>
        </w:rPr>
        <w:t>（参数类型）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F338E3">
        <w:rPr>
          <w:rFonts w:hint="eastAsia"/>
        </w:rPr>
        <w:t xml:space="preserve"> </w:t>
      </w:r>
      <w:r>
        <w:rPr>
          <w:rFonts w:hint="eastAsia"/>
        </w:rPr>
        <w:t>类型参数化</w:t>
      </w:r>
      <w:r>
        <w:rPr>
          <w:rFonts w:hint="eastAsia"/>
        </w:rPr>
        <w:t>(T)</w:t>
      </w:r>
    </w:p>
    <w:p w:rsidR="00DB3974" w:rsidRDefault="009C0374" w:rsidP="00DB3974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?</w:t>
      </w:r>
      <w:r>
        <w:rPr>
          <w:rFonts w:hint="eastAsia"/>
        </w:rPr>
        <w:t>设置上界和下界</w:t>
      </w:r>
      <w:r w:rsidR="00C85CF9">
        <w:rPr>
          <w:rFonts w:hint="eastAsia"/>
        </w:rPr>
        <w:t>，</w:t>
      </w:r>
      <w:r w:rsidR="00C85CF9">
        <w:rPr>
          <w:rFonts w:hint="eastAsia"/>
        </w:rPr>
        <w:t>T</w:t>
      </w:r>
      <w:r w:rsidR="00C85CF9">
        <w:rPr>
          <w:rFonts w:hint="eastAsia"/>
        </w:rPr>
        <w:t>只能设置上界</w:t>
      </w:r>
    </w:p>
    <w:p w:rsidR="00344605" w:rsidRDefault="00344605" w:rsidP="00E06A04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?</w:t>
      </w:r>
      <w:r>
        <w:rPr>
          <w:rFonts w:hint="eastAsia"/>
        </w:rPr>
        <w:t>只能设置一个上界，</w:t>
      </w:r>
      <w:r>
        <w:rPr>
          <w:rFonts w:hint="eastAsia"/>
        </w:rPr>
        <w:t>T</w:t>
      </w:r>
      <w:r>
        <w:rPr>
          <w:rFonts w:hint="eastAsia"/>
        </w:rPr>
        <w:t>可以设置多个上界</w:t>
      </w:r>
    </w:p>
    <w:p w:rsidR="00DF7DEC" w:rsidRDefault="00DF7DEC" w:rsidP="00E06A04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如果有多个上界使用</w:t>
      </w:r>
      <w:r>
        <w:rPr>
          <w:rFonts w:hint="eastAsia"/>
        </w:rPr>
        <w:t>&amp;</w:t>
      </w:r>
      <w:r>
        <w:rPr>
          <w:rFonts w:hint="eastAsia"/>
        </w:rPr>
        <w:t>符号进行连接</w:t>
      </w:r>
      <w:r w:rsidR="00643D2B">
        <w:rPr>
          <w:rFonts w:hint="eastAsia"/>
        </w:rPr>
        <w:t>，该参数必须同时满足多个上界的需求。</w:t>
      </w:r>
    </w:p>
    <w:p w:rsidR="00B7692D" w:rsidRDefault="00B7692D" w:rsidP="00B7692D">
      <w:pPr>
        <w:pStyle w:val="a3"/>
        <w:ind w:left="840" w:firstLineChars="0" w:firstLine="0"/>
      </w:pPr>
    </w:p>
    <w:p w:rsidR="00B7692D" w:rsidRDefault="00B7692D" w:rsidP="00B7692D">
      <w:pPr>
        <w:pStyle w:val="a3"/>
        <w:ind w:left="840" w:firstLineChars="0" w:firstLine="0"/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97E35" w:rsidTr="00297E35">
        <w:tc>
          <w:tcPr>
            <w:tcW w:w="7988" w:type="dxa"/>
          </w:tcPr>
          <w:p w:rsidR="00B7692D" w:rsidRDefault="00B7692D" w:rsidP="00262719">
            <w:pPr>
              <w:pStyle w:val="a3"/>
              <w:ind w:firstLineChars="0" w:firstLine="0"/>
            </w:pPr>
          </w:p>
          <w:p w:rsidR="00B7692D" w:rsidRDefault="00B7692D" w:rsidP="00B769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无界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通配符</w:t>
            </w:r>
            <w:r>
              <w:rPr>
                <w:rFonts w:hint="eastAsia"/>
              </w:rPr>
              <w:t xml:space="preserve">    ?</w:t>
            </w:r>
          </w:p>
          <w:p w:rsidR="00B7692D" w:rsidRDefault="00B7692D" w:rsidP="00B7692D">
            <w:pPr>
              <w:pStyle w:val="a3"/>
            </w:pPr>
            <w:r>
              <w:tab/>
            </w:r>
          </w:p>
          <w:p w:rsidR="00B7692D" w:rsidRDefault="00B7692D" w:rsidP="00B7692D">
            <w:pPr>
              <w:pStyle w:val="a3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设置上界</w:t>
            </w:r>
            <w:r>
              <w:rPr>
                <w:rFonts w:hint="eastAsia"/>
              </w:rPr>
              <w:t xml:space="preserve">   extends(</w:t>
            </w:r>
            <w:r>
              <w:rPr>
                <w:rFonts w:hint="eastAsia"/>
              </w:rPr>
              <w:t>类型只能是该类及其该类的子类</w:t>
            </w:r>
            <w:r>
              <w:rPr>
                <w:rFonts w:hint="eastAsia"/>
              </w:rPr>
              <w:t xml:space="preserve">   Integer Float Double)</w:t>
            </w:r>
          </w:p>
          <w:p w:rsidR="00B7692D" w:rsidRDefault="00B7692D" w:rsidP="00B7692D">
            <w:pPr>
              <w:pStyle w:val="a3"/>
            </w:pPr>
            <w:r>
              <w:tab/>
              <w:t>public void show(Test4&lt;? extends Number&gt; test){</w:t>
            </w:r>
          </w:p>
          <w:p w:rsidR="00B7692D" w:rsidRDefault="00B7692D" w:rsidP="00B7692D">
            <w:pPr>
              <w:pStyle w:val="a3"/>
            </w:pPr>
            <w:r>
              <w:tab/>
            </w:r>
            <w:r>
              <w:tab/>
              <w:t>System.out.println(test.getT());</w:t>
            </w:r>
          </w:p>
          <w:p w:rsidR="00B7692D" w:rsidRDefault="00B7692D" w:rsidP="00B7692D">
            <w:pPr>
              <w:pStyle w:val="a3"/>
            </w:pPr>
            <w:r>
              <w:tab/>
              <w:t>}</w:t>
            </w:r>
          </w:p>
          <w:p w:rsidR="00B7692D" w:rsidRDefault="00B7692D" w:rsidP="00B7692D">
            <w:pPr>
              <w:pStyle w:val="a3"/>
            </w:pPr>
            <w:r>
              <w:tab/>
            </w:r>
          </w:p>
          <w:p w:rsidR="00B7692D" w:rsidRDefault="00B7692D" w:rsidP="00B7692D">
            <w:pPr>
              <w:pStyle w:val="a3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设置下界</w:t>
            </w:r>
            <w:r>
              <w:rPr>
                <w:rFonts w:hint="eastAsia"/>
              </w:rPr>
              <w:t xml:space="preserve">   super(</w:t>
            </w:r>
            <w:r>
              <w:rPr>
                <w:rFonts w:hint="eastAsia"/>
              </w:rPr>
              <w:t>类型只能是该类及其</w:t>
            </w:r>
            <w:proofErr w:type="gramStart"/>
            <w:r>
              <w:rPr>
                <w:rFonts w:hint="eastAsia"/>
              </w:rPr>
              <w:t>该类父类</w:t>
            </w:r>
            <w:proofErr w:type="gramEnd"/>
            <w:r>
              <w:rPr>
                <w:rFonts w:hint="eastAsia"/>
              </w:rPr>
              <w:t>)</w:t>
            </w:r>
          </w:p>
          <w:p w:rsidR="00B7692D" w:rsidRDefault="00B7692D" w:rsidP="00B7692D">
            <w:pPr>
              <w:pStyle w:val="a3"/>
            </w:pPr>
            <w:r>
              <w:tab/>
              <w:t>public void show2(Test4&lt;? super Number&gt; test){</w:t>
            </w:r>
          </w:p>
          <w:p w:rsidR="00B7692D" w:rsidRDefault="00B7692D" w:rsidP="00B7692D">
            <w:pPr>
              <w:pStyle w:val="a3"/>
            </w:pPr>
            <w:r>
              <w:tab/>
            </w:r>
            <w:r>
              <w:tab/>
              <w:t>System.out.println(test.getT());</w:t>
            </w:r>
          </w:p>
          <w:p w:rsidR="00B7692D" w:rsidRDefault="00B7692D" w:rsidP="00B7692D">
            <w:pPr>
              <w:pStyle w:val="a3"/>
              <w:ind w:firstLineChars="0" w:firstLine="0"/>
            </w:pPr>
            <w:r>
              <w:tab/>
              <w:t>}</w:t>
            </w:r>
          </w:p>
          <w:p w:rsidR="00B7692D" w:rsidRPr="00232398" w:rsidRDefault="00B7692D" w:rsidP="00B7692D">
            <w:pPr>
              <w:pStyle w:val="a3"/>
              <w:ind w:firstLineChars="0" w:firstLine="0"/>
              <w:rPr>
                <w:szCs w:val="21"/>
              </w:rPr>
            </w:pP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32398">
              <w:rPr>
                <w:rFonts w:ascii="Consolas" w:hAnsi="Consolas" w:cs="Consolas"/>
                <w:color w:val="3F7F5F"/>
                <w:kern w:val="0"/>
                <w:szCs w:val="21"/>
              </w:rPr>
              <w:t>泛型</w:t>
            </w:r>
            <w:r w:rsidRPr="00232398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232398">
              <w:rPr>
                <w:rFonts w:ascii="Consolas" w:hAnsi="Consolas" w:cs="Consolas"/>
                <w:color w:val="3F7F5F"/>
                <w:kern w:val="0"/>
                <w:szCs w:val="21"/>
              </w:rPr>
              <w:t>参数</w:t>
            </w:r>
            <w:proofErr w:type="gramStart"/>
            <w:r w:rsidRPr="00232398">
              <w:rPr>
                <w:rFonts w:ascii="Consolas" w:hAnsi="Consolas" w:cs="Consolas"/>
                <w:color w:val="3F7F5F"/>
                <w:kern w:val="0"/>
                <w:szCs w:val="21"/>
              </w:rPr>
              <w:t>化类型</w:t>
            </w:r>
            <w:proofErr w:type="gramEnd"/>
            <w:r w:rsidRPr="00232398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</w:t>
            </w:r>
            <w:r w:rsidRPr="0023239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32398">
              <w:rPr>
                <w:rFonts w:ascii="Consolas" w:hAnsi="Consolas" w:cs="Consolas"/>
                <w:color w:val="3F7F5F"/>
                <w:kern w:val="0"/>
                <w:szCs w:val="21"/>
              </w:rPr>
              <w:t>可以设置上界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</w:t>
            </w:r>
            <w:r w:rsidRPr="0023239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32398">
              <w:rPr>
                <w:rFonts w:ascii="Consolas" w:hAnsi="Consolas" w:cs="Consolas"/>
                <w:color w:val="3F7F5F"/>
                <w:kern w:val="0"/>
                <w:szCs w:val="21"/>
              </w:rPr>
              <w:t>可以设置多个上界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3F7F5F"/>
                <w:kern w:val="0"/>
                <w:szCs w:val="21"/>
              </w:rPr>
              <w:t>//T:type    E:element  K:key   v:value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Test4&lt;T </w:t>
            </w:r>
            <w:r w:rsidRPr="002323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Base &amp; IA&gt;{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323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</w:t>
            </w:r>
            <w:r w:rsidRPr="00232398">
              <w:rPr>
                <w:rFonts w:ascii="Consolas" w:hAnsi="Consolas" w:cs="Consolas"/>
                <w:color w:val="0000C0"/>
                <w:kern w:val="0"/>
                <w:szCs w:val="21"/>
              </w:rPr>
              <w:t>t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323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getT() {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323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32398">
              <w:rPr>
                <w:rFonts w:ascii="Consolas" w:hAnsi="Consolas" w:cs="Consolas"/>
                <w:color w:val="0000C0"/>
                <w:kern w:val="0"/>
                <w:szCs w:val="21"/>
              </w:rPr>
              <w:t>t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323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323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setT(T </w:t>
            </w:r>
            <w:r w:rsidRPr="00232398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3239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32398">
              <w:rPr>
                <w:rFonts w:ascii="Consolas" w:hAnsi="Consolas" w:cs="Consolas"/>
                <w:color w:val="0000C0"/>
                <w:kern w:val="0"/>
                <w:szCs w:val="21"/>
              </w:rPr>
              <w:t>t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32398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32398" w:rsidRPr="00232398" w:rsidRDefault="00232398" w:rsidP="0023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7692D" w:rsidRDefault="00232398" w:rsidP="00232398">
            <w:pPr>
              <w:pStyle w:val="a3"/>
              <w:ind w:firstLineChars="0" w:firstLine="0"/>
            </w:pPr>
            <w:r w:rsidRPr="0023239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643D2B" w:rsidRDefault="00643D2B" w:rsidP="00262719">
      <w:pPr>
        <w:pStyle w:val="a3"/>
        <w:ind w:left="840" w:firstLineChars="0" w:firstLine="0"/>
      </w:pPr>
    </w:p>
    <w:p w:rsidR="00DB3974" w:rsidRDefault="00423002" w:rsidP="00C3454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泛型接口，泛型构造器，泛型方法</w:t>
      </w:r>
    </w:p>
    <w:p w:rsidR="00AC69B9" w:rsidRDefault="00AC69B9" w:rsidP="00AC69B9">
      <w:pPr>
        <w:pStyle w:val="a3"/>
        <w:ind w:left="360" w:firstLineChars="0" w:firstLine="0"/>
      </w:pPr>
    </w:p>
    <w:p w:rsidR="00AC69B9" w:rsidRDefault="00AC69B9" w:rsidP="00AC69B9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C69B9" w:rsidTr="00AC69B9">
        <w:tc>
          <w:tcPr>
            <w:tcW w:w="8522" w:type="dxa"/>
          </w:tcPr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泛型构造器</w:t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泛型接口</w:t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泛型方法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PersonN{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构造方法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&lt;T&gt; PersonN(T </w:t>
            </w:r>
            <w:r w:rsidRPr="00C83423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8342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83423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方法使用泛型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&lt;T&gt; T show(T </w:t>
            </w:r>
            <w:r w:rsidRPr="00C83423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83423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泛型接口使用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IA1&lt;T&gt;{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show(T </w:t>
            </w:r>
            <w:r w:rsidRPr="00C83423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实现类仍旧不确定类型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IAImpl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&lt;T&gt; </w:t>
            </w: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IA1&lt;T&gt;{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show(T </w:t>
            </w:r>
            <w:r w:rsidRPr="00C83423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实现</w:t>
            </w:r>
            <w:proofErr w:type="gramStart"/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类确定</w:t>
            </w:r>
            <w:proofErr w:type="gramEnd"/>
            <w:r w:rsidRPr="00C83423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IAImpl2 </w:t>
            </w: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IA1&lt;String&gt;{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8342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show(String </w:t>
            </w:r>
            <w:r w:rsidRPr="00C83423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C69B9" w:rsidRPr="00C83423" w:rsidRDefault="00AC69B9" w:rsidP="00AC69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C69B9" w:rsidRDefault="00AC69B9" w:rsidP="00AC69B9">
            <w:pPr>
              <w:pStyle w:val="a3"/>
              <w:ind w:firstLineChars="0" w:firstLine="0"/>
            </w:pPr>
            <w:r w:rsidRPr="00C8342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75FAF" w:rsidRDefault="00775FAF" w:rsidP="00775FAF">
      <w:pPr>
        <w:pStyle w:val="a3"/>
        <w:ind w:left="360" w:firstLineChars="0" w:firstLine="0"/>
      </w:pPr>
    </w:p>
    <w:p w:rsidR="00423002" w:rsidRDefault="006D72ED" w:rsidP="00C3454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类型擦除</w:t>
      </w:r>
    </w:p>
    <w:p w:rsidR="006D72ED" w:rsidRDefault="004F4CC1" w:rsidP="006D72ED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针对</w:t>
      </w:r>
      <w:proofErr w:type="gramStart"/>
      <w:r>
        <w:rPr>
          <w:rFonts w:hint="eastAsia"/>
        </w:rPr>
        <w:t>于类型</w:t>
      </w:r>
      <w:proofErr w:type="gramEnd"/>
      <w:r>
        <w:rPr>
          <w:rFonts w:hint="eastAsia"/>
        </w:rPr>
        <w:t>参数</w:t>
      </w:r>
    </w:p>
    <w:p w:rsidR="004F4CC1" w:rsidRDefault="0027646A" w:rsidP="004F4CC1">
      <w:pPr>
        <w:pStyle w:val="a3"/>
        <w:numPr>
          <w:ilvl w:val="2"/>
          <w:numId w:val="45"/>
        </w:numPr>
        <w:ind w:firstLineChars="0"/>
      </w:pPr>
      <w:r>
        <w:rPr>
          <w:rFonts w:hint="eastAsia"/>
        </w:rPr>
        <w:t>无界</w:t>
      </w:r>
      <w:r>
        <w:rPr>
          <w:rFonts w:hint="eastAsia"/>
        </w:rPr>
        <w:t xml:space="preserve">&lt;?&gt;   </w:t>
      </w:r>
      <w:r w:rsidR="007A1B42">
        <w:rPr>
          <w:rFonts w:hint="eastAsia"/>
        </w:rPr>
        <w:t>object</w:t>
      </w:r>
    </w:p>
    <w:p w:rsidR="0027646A" w:rsidRDefault="00637CD6" w:rsidP="004F4CC1">
      <w:pPr>
        <w:pStyle w:val="a3"/>
        <w:numPr>
          <w:ilvl w:val="2"/>
          <w:numId w:val="45"/>
        </w:numPr>
        <w:ind w:firstLineChars="0"/>
      </w:pPr>
      <w:r>
        <w:rPr>
          <w:rFonts w:hint="eastAsia"/>
        </w:rPr>
        <w:t>有上界的</w:t>
      </w:r>
      <w:r>
        <w:rPr>
          <w:rFonts w:hint="eastAsia"/>
        </w:rPr>
        <w:t xml:space="preserve">  </w:t>
      </w:r>
      <w:r w:rsidR="00BB6657">
        <w:rPr>
          <w:rFonts w:hint="eastAsia"/>
        </w:rPr>
        <w:t>使用上界</w:t>
      </w:r>
    </w:p>
    <w:p w:rsidR="00BB6657" w:rsidRDefault="008222D2" w:rsidP="004F4CC1">
      <w:pPr>
        <w:pStyle w:val="a3"/>
        <w:numPr>
          <w:ilvl w:val="2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有多个上界</w:t>
      </w:r>
      <w:r>
        <w:rPr>
          <w:rFonts w:hint="eastAsia"/>
        </w:rPr>
        <w:t xml:space="preserve">  </w:t>
      </w:r>
      <w:r w:rsidR="00082346">
        <w:rPr>
          <w:rFonts w:hint="eastAsia"/>
        </w:rPr>
        <w:t>第一个上界类型</w:t>
      </w:r>
    </w:p>
    <w:p w:rsidR="00203276" w:rsidRDefault="00D33490" w:rsidP="00203276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自然排序</w:t>
      </w:r>
    </w:p>
    <w:p w:rsidR="00D33490" w:rsidRDefault="00954868" w:rsidP="00D33490">
      <w:pPr>
        <w:pStyle w:val="a3"/>
        <w:numPr>
          <w:ilvl w:val="1"/>
          <w:numId w:val="45"/>
        </w:numPr>
        <w:ind w:firstLineChars="0"/>
        <w:rPr>
          <w:rFonts w:hint="eastAsia"/>
        </w:rPr>
      </w:pPr>
      <w:r>
        <w:rPr>
          <w:rFonts w:hint="eastAsia"/>
        </w:rPr>
        <w:t>类必须实现</w:t>
      </w:r>
      <w:r>
        <w:rPr>
          <w:rFonts w:hint="eastAsia"/>
        </w:rPr>
        <w:t>compareable</w:t>
      </w:r>
      <w:r>
        <w:rPr>
          <w:rFonts w:hint="eastAsia"/>
        </w:rPr>
        <w:t>接口，同时重写</w:t>
      </w:r>
      <w:r>
        <w:rPr>
          <w:rFonts w:hint="eastAsia"/>
        </w:rPr>
        <w:t>compareTo</w:t>
      </w:r>
      <w:r>
        <w:rPr>
          <w:rFonts w:hint="eastAsia"/>
        </w:rPr>
        <w:t>方法。</w:t>
      </w:r>
    </w:p>
    <w:p w:rsidR="00954868" w:rsidRDefault="00A50508" w:rsidP="00D33490">
      <w:pPr>
        <w:pStyle w:val="a3"/>
        <w:numPr>
          <w:ilvl w:val="1"/>
          <w:numId w:val="45"/>
        </w:numPr>
        <w:ind w:firstLineChars="0"/>
        <w:rPr>
          <w:rFonts w:hint="eastAsia"/>
        </w:rPr>
      </w:pPr>
      <w:r>
        <w:rPr>
          <w:rFonts w:hint="eastAsia"/>
        </w:rPr>
        <w:t>外置比较器</w:t>
      </w:r>
    </w:p>
    <w:p w:rsidR="00C626E6" w:rsidRDefault="00C626E6" w:rsidP="00A50FA7">
      <w:pPr>
        <w:rPr>
          <w:rFonts w:hint="eastAsia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C626E6" w:rsidTr="00C626E6">
        <w:tc>
          <w:tcPr>
            <w:tcW w:w="8522" w:type="dxa"/>
          </w:tcPr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Comparable&lt;Student&gt;{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no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color w:val="6A3E3E"/>
                <w:kern w:val="0"/>
                <w:szCs w:val="21"/>
              </w:rPr>
              <w:t>no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no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50FA7">
              <w:rPr>
                <w:rFonts w:ascii="Consolas" w:hAnsi="Consolas" w:cs="Consolas"/>
                <w:color w:val="6A3E3E"/>
                <w:kern w:val="0"/>
                <w:szCs w:val="21"/>
              </w:rPr>
              <w:t>no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50FA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getNo() 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no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setNo(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color w:val="6A3E3E"/>
                <w:kern w:val="0"/>
                <w:szCs w:val="21"/>
              </w:rPr>
              <w:t>no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no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50FA7">
              <w:rPr>
                <w:rFonts w:ascii="Consolas" w:hAnsi="Consolas" w:cs="Consolas"/>
                <w:color w:val="6A3E3E"/>
                <w:kern w:val="0"/>
                <w:szCs w:val="21"/>
              </w:rPr>
              <w:t>no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50FA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color w:val="2A00FF"/>
                <w:kern w:val="0"/>
                <w:szCs w:val="21"/>
              </w:rPr>
              <w:t>"Student [no="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no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A50FA7">
              <w:rPr>
                <w:rFonts w:ascii="Consolas" w:hAnsi="Consolas" w:cs="Consolas"/>
                <w:color w:val="2A00FF"/>
                <w:kern w:val="0"/>
                <w:szCs w:val="21"/>
              </w:rPr>
              <w:t>", age="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A50FA7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>升序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compareTo(Student </w:t>
            </w:r>
            <w:r w:rsidRPr="00A50FA7"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>/*if(this.no &gt; o.no){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1;//</w:t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>正数</w:t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>升序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}else if(this.no &lt; o.no){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-1;//</w:t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>负数</w:t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}else{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0;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}*/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0F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no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</w:t>
            </w:r>
            <w:r w:rsidRPr="00A50FA7"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50FA7">
              <w:rPr>
                <w:rFonts w:ascii="Consolas" w:hAnsi="Consolas" w:cs="Consolas"/>
                <w:color w:val="0000C0"/>
                <w:kern w:val="0"/>
                <w:szCs w:val="21"/>
              </w:rPr>
              <w:t>no</w:t>
            </w: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>比较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>/*@Override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public </w:t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compareTo(Object o) {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  this.no   o.no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// </w:t>
            </w:r>
            <w:r w:rsidRPr="00A50F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0;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}*/</w:t>
            </w:r>
          </w:p>
          <w:p w:rsidR="00A50FA7" w:rsidRPr="00A50FA7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626E6" w:rsidRDefault="00A50FA7" w:rsidP="00A50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1"/>
              </w:rPr>
            </w:pPr>
            <w:r w:rsidRPr="00A50FA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626E6" w:rsidRDefault="00C626E6" w:rsidP="00C62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1"/>
              </w:rPr>
            </w:pPr>
          </w:p>
          <w:p w:rsidR="00C626E6" w:rsidRPr="00C626E6" w:rsidRDefault="00C626E6" w:rsidP="00C62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>外置比较器</w:t>
            </w:r>
          </w:p>
          <w:p w:rsidR="00C626E6" w:rsidRPr="00C626E6" w:rsidRDefault="00C626E6" w:rsidP="00C62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6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>/*Arrays.sort(</w:t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stus</w:t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>, new Comparator&lt;Student&gt;() {</w:t>
            </w:r>
          </w:p>
          <w:p w:rsidR="00C626E6" w:rsidRPr="00C626E6" w:rsidRDefault="00C626E6" w:rsidP="00C62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C626E6" w:rsidRPr="00C626E6" w:rsidRDefault="00C626E6" w:rsidP="00C62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@Override</w:t>
            </w:r>
          </w:p>
          <w:p w:rsidR="00C626E6" w:rsidRPr="00C626E6" w:rsidRDefault="00C626E6" w:rsidP="00C62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public </w:t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compare(Student o1, Student o2) {</w:t>
            </w:r>
          </w:p>
          <w:p w:rsidR="00C626E6" w:rsidRPr="00C626E6" w:rsidRDefault="00C626E6" w:rsidP="00C62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o1.getAge() - o2.getAge();</w:t>
            </w:r>
          </w:p>
          <w:p w:rsidR="00C626E6" w:rsidRPr="00C626E6" w:rsidRDefault="00C626E6" w:rsidP="00C62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C626E6" w:rsidRPr="00C626E6" w:rsidRDefault="00C626E6" w:rsidP="00C62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});*/</w:t>
            </w:r>
          </w:p>
          <w:p w:rsidR="00C626E6" w:rsidRDefault="00C626E6" w:rsidP="00C626E6">
            <w:pPr>
              <w:pStyle w:val="a3"/>
              <w:ind w:firstLineChars="0" w:firstLine="0"/>
              <w:rPr>
                <w:rFonts w:hint="eastAsia"/>
              </w:rPr>
            </w:pPr>
            <w:r w:rsidRPr="00C626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26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Arrays.</w:t>
            </w:r>
            <w:r w:rsidRPr="00C626E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 w:rsidRPr="00C626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626E6">
              <w:rPr>
                <w:rFonts w:ascii="Consolas" w:hAnsi="Consolas" w:cs="Consolas"/>
                <w:color w:val="6A3E3E"/>
                <w:kern w:val="0"/>
                <w:szCs w:val="21"/>
              </w:rPr>
              <w:t>stus</w:t>
            </w:r>
            <w:r w:rsidRPr="00C626E6">
              <w:rPr>
                <w:rFonts w:ascii="Consolas" w:hAnsi="Consolas" w:cs="Consolas"/>
                <w:color w:val="000000"/>
                <w:kern w:val="0"/>
                <w:szCs w:val="21"/>
              </w:rPr>
              <w:t>,(</w:t>
            </w:r>
            <w:r w:rsidRPr="00C626E6"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 w:rsidRPr="00C626E6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C626E6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C626E6">
              <w:rPr>
                <w:rFonts w:ascii="Consolas" w:hAnsi="Consolas" w:cs="Consolas"/>
                <w:color w:val="000000"/>
                <w:kern w:val="0"/>
                <w:szCs w:val="21"/>
              </w:rPr>
              <w:t>)-&gt;{</w:t>
            </w:r>
            <w:r w:rsidRPr="00C626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626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626E6"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 w:rsidRPr="00C626E6">
              <w:rPr>
                <w:rFonts w:ascii="Consolas" w:hAnsi="Consolas" w:cs="Consolas"/>
                <w:color w:val="000000"/>
                <w:kern w:val="0"/>
                <w:szCs w:val="21"/>
              </w:rPr>
              <w:t>.getAge()-</w:t>
            </w:r>
            <w:r w:rsidRPr="00C626E6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C626E6">
              <w:rPr>
                <w:rFonts w:ascii="Consolas" w:hAnsi="Consolas" w:cs="Consolas"/>
                <w:color w:val="000000"/>
                <w:kern w:val="0"/>
                <w:szCs w:val="21"/>
              </w:rPr>
              <w:t>.getAge();})</w:t>
            </w:r>
          </w:p>
        </w:tc>
      </w:tr>
    </w:tbl>
    <w:p w:rsidR="00E752A0" w:rsidRDefault="00E752A0" w:rsidP="00E752A0">
      <w:pPr>
        <w:pStyle w:val="a3"/>
        <w:ind w:left="840" w:firstLineChars="0" w:firstLine="0"/>
        <w:rPr>
          <w:rFonts w:hint="eastAsia"/>
        </w:rPr>
      </w:pPr>
    </w:p>
    <w:p w:rsidR="00E752A0" w:rsidRDefault="00E22DC5" w:rsidP="00E22DC5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枚举</w:t>
      </w:r>
    </w:p>
    <w:p w:rsidR="00E22DC5" w:rsidRDefault="00CC79D4" w:rsidP="00E22DC5">
      <w:pPr>
        <w:pStyle w:val="a3"/>
        <w:numPr>
          <w:ilvl w:val="1"/>
          <w:numId w:val="45"/>
        </w:numPr>
        <w:ind w:firstLineChars="0"/>
        <w:rPr>
          <w:rFonts w:hint="eastAsia"/>
        </w:rPr>
      </w:pPr>
      <w:r>
        <w:rPr>
          <w:rFonts w:hint="eastAsia"/>
        </w:rPr>
        <w:t>穷举法</w:t>
      </w:r>
      <w:r w:rsidR="005B1063">
        <w:rPr>
          <w:rFonts w:hint="eastAsia"/>
        </w:rPr>
        <w:t>。</w:t>
      </w:r>
    </w:p>
    <w:p w:rsidR="00DD59A8" w:rsidRDefault="00DD59A8" w:rsidP="00DD59A8">
      <w:pPr>
        <w:pStyle w:val="a3"/>
        <w:numPr>
          <w:ilvl w:val="2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数据量不能过大</w:t>
      </w:r>
    </w:p>
    <w:p w:rsidR="00DD59A8" w:rsidRDefault="00DD59A8" w:rsidP="00DD59A8">
      <w:pPr>
        <w:pStyle w:val="a3"/>
        <w:numPr>
          <w:ilvl w:val="2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数据必须是确定</w:t>
      </w:r>
    </w:p>
    <w:p w:rsidR="00DD59A8" w:rsidRDefault="00356B16" w:rsidP="00BA1819">
      <w:pPr>
        <w:pStyle w:val="a3"/>
        <w:numPr>
          <w:ilvl w:val="1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枚举类声明</w:t>
      </w:r>
    </w:p>
    <w:p w:rsidR="00356B16" w:rsidRDefault="00E5611E" w:rsidP="00356B16">
      <w:pPr>
        <w:pStyle w:val="a3"/>
        <w:numPr>
          <w:ilvl w:val="2"/>
          <w:numId w:val="45"/>
        </w:numPr>
        <w:ind w:firstLineChars="0"/>
        <w:rPr>
          <w:rFonts w:hint="eastAsia"/>
        </w:rPr>
      </w:pPr>
      <w:r>
        <w:rPr>
          <w:rFonts w:hint="eastAsia"/>
        </w:rPr>
        <w:t>enum</w:t>
      </w:r>
      <w:r>
        <w:rPr>
          <w:rFonts w:hint="eastAsia"/>
        </w:rPr>
        <w:t>关键字声明枚举类</w:t>
      </w:r>
    </w:p>
    <w:p w:rsidR="00E5611E" w:rsidRDefault="000039CB" w:rsidP="00356B16">
      <w:pPr>
        <w:pStyle w:val="a3"/>
        <w:numPr>
          <w:ilvl w:val="2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枚举类中可以声明属性，方法，构造方法等</w:t>
      </w:r>
    </w:p>
    <w:p w:rsidR="000039CB" w:rsidRDefault="007F7F03" w:rsidP="00356B16">
      <w:pPr>
        <w:pStyle w:val="a3"/>
        <w:numPr>
          <w:ilvl w:val="2"/>
          <w:numId w:val="45"/>
        </w:numPr>
        <w:ind w:firstLineChars="0"/>
        <w:rPr>
          <w:rFonts w:hint="eastAsia"/>
        </w:rPr>
      </w:pPr>
      <w:r>
        <w:rPr>
          <w:rFonts w:hint="eastAsia"/>
        </w:rPr>
        <w:t>如果重写了构造方法，声明对象时需要使用该构造器进行赋值。</w:t>
      </w:r>
    </w:p>
    <w:p w:rsidR="00602DD9" w:rsidRDefault="00C42778" w:rsidP="00602DD9">
      <w:pPr>
        <w:pStyle w:val="a3"/>
        <w:numPr>
          <w:ilvl w:val="1"/>
          <w:numId w:val="45"/>
        </w:numPr>
        <w:ind w:firstLineChars="0"/>
        <w:rPr>
          <w:rFonts w:hint="eastAsia"/>
        </w:rPr>
      </w:pPr>
      <w:r>
        <w:rPr>
          <w:rFonts w:hint="eastAsia"/>
        </w:rPr>
        <w:t>使用场景</w:t>
      </w:r>
    </w:p>
    <w:p w:rsidR="00292D7E" w:rsidRDefault="00576261" w:rsidP="00292D7E">
      <w:pPr>
        <w:pStyle w:val="a3"/>
        <w:numPr>
          <w:ilvl w:val="2"/>
          <w:numId w:val="45"/>
        </w:numPr>
        <w:ind w:firstLineChars="0"/>
        <w:rPr>
          <w:rFonts w:hint="eastAsia"/>
        </w:rPr>
      </w:pPr>
      <w:r>
        <w:rPr>
          <w:rFonts w:hint="eastAsia"/>
        </w:rPr>
        <w:t>valueof():</w:t>
      </w:r>
      <w:r>
        <w:rPr>
          <w:rFonts w:hint="eastAsia"/>
        </w:rPr>
        <w:t>赋值</w:t>
      </w:r>
    </w:p>
    <w:p w:rsidR="00576261" w:rsidRDefault="00981C2D" w:rsidP="00292D7E">
      <w:pPr>
        <w:pStyle w:val="a3"/>
        <w:numPr>
          <w:ilvl w:val="2"/>
          <w:numId w:val="45"/>
        </w:numPr>
        <w:ind w:firstLineChars="0"/>
        <w:rPr>
          <w:rFonts w:hint="eastAsia"/>
        </w:rPr>
      </w:pPr>
      <w:r>
        <w:rPr>
          <w:rFonts w:hint="eastAsia"/>
        </w:rPr>
        <w:t>switch</w:t>
      </w:r>
      <w:r>
        <w:rPr>
          <w:rFonts w:hint="eastAsia"/>
        </w:rPr>
        <w:t>语句中</w:t>
      </w:r>
    </w:p>
    <w:p w:rsidR="00550668" w:rsidRDefault="00550668" w:rsidP="00550668">
      <w:pPr>
        <w:pStyle w:val="a3"/>
        <w:ind w:left="1260" w:firstLineChars="0" w:firstLine="0"/>
        <w:rPr>
          <w:rFonts w:hint="eastAsia"/>
        </w:rPr>
      </w:pPr>
      <w:bookmarkStart w:id="0" w:name="_GoBack"/>
      <w:bookmarkEnd w:id="0"/>
    </w:p>
    <w:p w:rsidR="00550668" w:rsidRDefault="00550668" w:rsidP="00550668">
      <w:pPr>
        <w:pStyle w:val="a3"/>
        <w:ind w:left="1260" w:firstLineChars="0" w:firstLine="0"/>
        <w:rPr>
          <w:rFonts w:hint="eastAsia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550668" w:rsidTr="00550668">
        <w:tc>
          <w:tcPr>
            <w:tcW w:w="8522" w:type="dxa"/>
          </w:tcPr>
          <w:p w:rsidR="00B13ED8" w:rsidRPr="00B13ED8" w:rsidRDefault="00B13ED8" w:rsidP="00B13E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 w:rsidRPr="00B13ED8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13E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B13ED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13ED8" w:rsidRPr="00B13ED8" w:rsidRDefault="00B13ED8" w:rsidP="00B13E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13ED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13ED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13ED8">
              <w:rPr>
                <w:rFonts w:ascii="Consolas" w:hAnsi="Consolas" w:cs="Consolas"/>
                <w:color w:val="2A00FF"/>
                <w:kern w:val="0"/>
                <w:szCs w:val="21"/>
              </w:rPr>
              <w:t>请输入值</w:t>
            </w:r>
            <w:r w:rsidRPr="00B13ED8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13ED8" w:rsidRPr="00B13ED8" w:rsidRDefault="00B13ED8" w:rsidP="00B13E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Gender1 </w:t>
            </w:r>
            <w:r w:rsidRPr="00B13ED8">
              <w:rPr>
                <w:rFonts w:ascii="Consolas" w:hAnsi="Consolas" w:cs="Consolas"/>
                <w:color w:val="6A3E3E"/>
                <w:kern w:val="0"/>
                <w:szCs w:val="21"/>
              </w:rPr>
              <w:t>gender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Gender1.</w:t>
            </w:r>
            <w:r w:rsidRPr="00B13ED8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valueOf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13ED8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.next());</w:t>
            </w:r>
          </w:p>
          <w:p w:rsidR="00B13ED8" w:rsidRPr="00B13ED8" w:rsidRDefault="00B13ED8" w:rsidP="00B13E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B13ED8">
              <w:rPr>
                <w:rFonts w:ascii="Consolas" w:hAnsi="Consolas" w:cs="Consolas"/>
                <w:color w:val="6A3E3E"/>
                <w:kern w:val="0"/>
                <w:szCs w:val="21"/>
              </w:rPr>
              <w:t>gender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13ED8" w:rsidRPr="00B13ED8" w:rsidRDefault="00B13ED8" w:rsidP="00B13E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13ED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MALE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B13ED8" w:rsidRPr="00B13ED8" w:rsidRDefault="00B13ED8" w:rsidP="00B13E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13ED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13ED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13ED8">
              <w:rPr>
                <w:rFonts w:ascii="Consolas" w:hAnsi="Consolas" w:cs="Consolas"/>
                <w:color w:val="2A00FF"/>
                <w:kern w:val="0"/>
                <w:szCs w:val="21"/>
              </w:rPr>
              <w:t>男的</w:t>
            </w:r>
            <w:r w:rsidRPr="00B13ED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13ED8" w:rsidRPr="00B13ED8" w:rsidRDefault="00B13ED8" w:rsidP="00B13E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13ED8" w:rsidRPr="00B13ED8" w:rsidRDefault="00B13ED8" w:rsidP="00B13E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13ED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FEMALE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B13ED8" w:rsidRPr="00B13ED8" w:rsidRDefault="00B13ED8" w:rsidP="00B13E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13ED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13ED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13ED8">
              <w:rPr>
                <w:rFonts w:ascii="Consolas" w:hAnsi="Consolas" w:cs="Consolas"/>
                <w:color w:val="2A00FF"/>
                <w:kern w:val="0"/>
                <w:szCs w:val="21"/>
              </w:rPr>
              <w:t>女的</w:t>
            </w:r>
            <w:r w:rsidRPr="00B13ED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13ED8" w:rsidRPr="00B13ED8" w:rsidRDefault="00B13ED8" w:rsidP="00B13E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50668" w:rsidRDefault="00B13ED8" w:rsidP="00B13ED8"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13E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7F7F03" w:rsidRPr="004E4EA6" w:rsidRDefault="007F7F03" w:rsidP="00550668">
      <w:pPr>
        <w:ind w:left="840"/>
      </w:pPr>
    </w:p>
    <w:sectPr w:rsidR="007F7F03" w:rsidRPr="004E4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5E6" w:rsidRDefault="00D745E6" w:rsidP="004E57FA">
      <w:r>
        <w:separator/>
      </w:r>
    </w:p>
  </w:endnote>
  <w:endnote w:type="continuationSeparator" w:id="0">
    <w:p w:rsidR="00D745E6" w:rsidRDefault="00D745E6" w:rsidP="004E5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5E6" w:rsidRDefault="00D745E6" w:rsidP="004E57FA">
      <w:r>
        <w:separator/>
      </w:r>
    </w:p>
  </w:footnote>
  <w:footnote w:type="continuationSeparator" w:id="0">
    <w:p w:rsidR="00D745E6" w:rsidRDefault="00D745E6" w:rsidP="004E5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EF6"/>
    <w:multiLevelType w:val="hybridMultilevel"/>
    <w:tmpl w:val="5B7CF71E"/>
    <w:lvl w:ilvl="0" w:tplc="D7AA2D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DCAE8C2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5784D0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4F3408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AFFC05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3A2ACF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983019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3364F89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910622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">
    <w:nsid w:val="162F2C1E"/>
    <w:multiLevelType w:val="hybridMultilevel"/>
    <w:tmpl w:val="063EB0DE"/>
    <w:lvl w:ilvl="0" w:tplc="3F122782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471E66"/>
    <w:multiLevelType w:val="hybridMultilevel"/>
    <w:tmpl w:val="CA049BC0"/>
    <w:lvl w:ilvl="0" w:tplc="7E3054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B9EAEDA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3886DD0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E11CAE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3560FE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1E0862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BC8C01C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6860879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C722E7B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3">
    <w:nsid w:val="401C4075"/>
    <w:multiLevelType w:val="hybridMultilevel"/>
    <w:tmpl w:val="B57E1792"/>
    <w:lvl w:ilvl="0" w:tplc="D7741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CE4FCD"/>
    <w:multiLevelType w:val="hybridMultilevel"/>
    <w:tmpl w:val="5484B58E"/>
    <w:lvl w:ilvl="0" w:tplc="680CFE12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2917504"/>
    <w:multiLevelType w:val="hybridMultilevel"/>
    <w:tmpl w:val="BA32C4D6"/>
    <w:lvl w:ilvl="0" w:tplc="D818C8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96D4DBD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F0BE3D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6756BD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F3A806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9C169F1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D2A0F2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9530F6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4942F4C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6">
    <w:nsid w:val="43BA7129"/>
    <w:multiLevelType w:val="hybridMultilevel"/>
    <w:tmpl w:val="21C02C86"/>
    <w:lvl w:ilvl="0" w:tplc="2E6AD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903447"/>
    <w:multiLevelType w:val="hybridMultilevel"/>
    <w:tmpl w:val="7F28B6DA"/>
    <w:lvl w:ilvl="0" w:tplc="AE9C33FC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25E307F"/>
    <w:multiLevelType w:val="hybridMultilevel"/>
    <w:tmpl w:val="8A50A29C"/>
    <w:lvl w:ilvl="0" w:tplc="CBF2B7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CE343EC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E4E831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389E990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05F6067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EF4A6B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CCB827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E1D0AB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8A92A8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9">
    <w:nsid w:val="550E545F"/>
    <w:multiLevelType w:val="hybridMultilevel"/>
    <w:tmpl w:val="143824F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53E036B"/>
    <w:multiLevelType w:val="hybridMultilevel"/>
    <w:tmpl w:val="93221380"/>
    <w:lvl w:ilvl="0" w:tplc="5E124B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38405BE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CB2841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43A200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CC0A4D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A628C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7AE089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A82404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6E9258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1">
    <w:nsid w:val="57DF3B7E"/>
    <w:multiLevelType w:val="hybridMultilevel"/>
    <w:tmpl w:val="349CA5E8"/>
    <w:lvl w:ilvl="0" w:tplc="4A1CA96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271F69"/>
    <w:multiLevelType w:val="hybridMultilevel"/>
    <w:tmpl w:val="82F8EC68"/>
    <w:lvl w:ilvl="0" w:tplc="00E80CE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10AAACEC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670A46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1A6262C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FCAAB7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79320B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05C6F8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C28C10E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772A1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3">
    <w:nsid w:val="5FB579B6"/>
    <w:multiLevelType w:val="hybridMultilevel"/>
    <w:tmpl w:val="42006A2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F637A1"/>
    <w:multiLevelType w:val="hybridMultilevel"/>
    <w:tmpl w:val="B288B10E"/>
    <w:lvl w:ilvl="0" w:tplc="FC78356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2CD65D82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B7B41A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4E9896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5B08C77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A79468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30B4CE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4BA8F1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1F903F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5">
    <w:nsid w:val="6EB30B03"/>
    <w:multiLevelType w:val="hybridMultilevel"/>
    <w:tmpl w:val="6702456C"/>
    <w:lvl w:ilvl="0" w:tplc="32A6834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6B4055"/>
    <w:multiLevelType w:val="hybridMultilevel"/>
    <w:tmpl w:val="80F0017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52717A"/>
    <w:multiLevelType w:val="hybridMultilevel"/>
    <w:tmpl w:val="47D053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13"/>
  </w:num>
  <w:num w:numId="6">
    <w:abstractNumId w:val="17"/>
  </w:num>
  <w:num w:numId="7">
    <w:abstractNumId w:val="16"/>
  </w:num>
  <w:num w:numId="8">
    <w:abstractNumId w:val="9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1"/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4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8"/>
  </w:num>
  <w:num w:numId="32">
    <w:abstractNumId w:val="1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14"/>
  </w:num>
  <w:num w:numId="35">
    <w:abstractNumId w:val="12"/>
  </w:num>
  <w:num w:numId="36">
    <w:abstractNumId w:val="2"/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0"/>
  </w:num>
  <w:num w:numId="40">
    <w:abstractNumId w:val="4"/>
    <w:lvlOverride w:ilvl="0">
      <w:startOverride w:val="1"/>
    </w:lvlOverride>
  </w:num>
  <w:num w:numId="41">
    <w:abstractNumId w:val="0"/>
  </w:num>
  <w:num w:numId="42">
    <w:abstractNumId w:val="1"/>
  </w:num>
  <w:num w:numId="43">
    <w:abstractNumId w:val="4"/>
  </w:num>
  <w:num w:numId="44">
    <w:abstractNumId w:val="15"/>
  </w:num>
  <w:num w:numId="45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03"/>
    <w:rsid w:val="000039CB"/>
    <w:rsid w:val="00004636"/>
    <w:rsid w:val="00006F75"/>
    <w:rsid w:val="000104A9"/>
    <w:rsid w:val="000147E1"/>
    <w:rsid w:val="00016151"/>
    <w:rsid w:val="00016C99"/>
    <w:rsid w:val="0002265B"/>
    <w:rsid w:val="00044997"/>
    <w:rsid w:val="00051FA9"/>
    <w:rsid w:val="00055D65"/>
    <w:rsid w:val="00066B55"/>
    <w:rsid w:val="00067C03"/>
    <w:rsid w:val="00074714"/>
    <w:rsid w:val="000821AC"/>
    <w:rsid w:val="000821D0"/>
    <w:rsid w:val="00082346"/>
    <w:rsid w:val="000851B5"/>
    <w:rsid w:val="00094756"/>
    <w:rsid w:val="000A2F51"/>
    <w:rsid w:val="000A4059"/>
    <w:rsid w:val="000A66A4"/>
    <w:rsid w:val="000B53FF"/>
    <w:rsid w:val="000C0E31"/>
    <w:rsid w:val="000C3BCF"/>
    <w:rsid w:val="000D1ED7"/>
    <w:rsid w:val="000D1F35"/>
    <w:rsid w:val="000D3D4C"/>
    <w:rsid w:val="000E223C"/>
    <w:rsid w:val="000E692E"/>
    <w:rsid w:val="000F27A5"/>
    <w:rsid w:val="000F5239"/>
    <w:rsid w:val="000F58D2"/>
    <w:rsid w:val="000F6769"/>
    <w:rsid w:val="000F6870"/>
    <w:rsid w:val="00100BDB"/>
    <w:rsid w:val="0010346E"/>
    <w:rsid w:val="0010424A"/>
    <w:rsid w:val="0011052E"/>
    <w:rsid w:val="0011416F"/>
    <w:rsid w:val="00141273"/>
    <w:rsid w:val="0014376E"/>
    <w:rsid w:val="001459B1"/>
    <w:rsid w:val="00153581"/>
    <w:rsid w:val="0015554B"/>
    <w:rsid w:val="0016718F"/>
    <w:rsid w:val="00170276"/>
    <w:rsid w:val="00170498"/>
    <w:rsid w:val="001758DC"/>
    <w:rsid w:val="00190877"/>
    <w:rsid w:val="001947F1"/>
    <w:rsid w:val="00196747"/>
    <w:rsid w:val="001A4896"/>
    <w:rsid w:val="001A54FA"/>
    <w:rsid w:val="001A6ED5"/>
    <w:rsid w:val="001A7C9D"/>
    <w:rsid w:val="001B25A0"/>
    <w:rsid w:val="001B6257"/>
    <w:rsid w:val="001B72E9"/>
    <w:rsid w:val="001C2C3A"/>
    <w:rsid w:val="001C58C3"/>
    <w:rsid w:val="001D4CA4"/>
    <w:rsid w:val="001E5592"/>
    <w:rsid w:val="001F1B7E"/>
    <w:rsid w:val="001F285B"/>
    <w:rsid w:val="001F2C90"/>
    <w:rsid w:val="001F3F45"/>
    <w:rsid w:val="001F5AD7"/>
    <w:rsid w:val="001F7136"/>
    <w:rsid w:val="00203276"/>
    <w:rsid w:val="00205324"/>
    <w:rsid w:val="002063C9"/>
    <w:rsid w:val="0022129E"/>
    <w:rsid w:val="0022430D"/>
    <w:rsid w:val="00227550"/>
    <w:rsid w:val="00227ECC"/>
    <w:rsid w:val="00232398"/>
    <w:rsid w:val="002351AF"/>
    <w:rsid w:val="00236873"/>
    <w:rsid w:val="0024103E"/>
    <w:rsid w:val="0025041F"/>
    <w:rsid w:val="00251F2D"/>
    <w:rsid w:val="002525D6"/>
    <w:rsid w:val="00255676"/>
    <w:rsid w:val="00257438"/>
    <w:rsid w:val="0026075D"/>
    <w:rsid w:val="00261A8F"/>
    <w:rsid w:val="00262719"/>
    <w:rsid w:val="00264037"/>
    <w:rsid w:val="0027646A"/>
    <w:rsid w:val="00277A3E"/>
    <w:rsid w:val="002818A0"/>
    <w:rsid w:val="002821E8"/>
    <w:rsid w:val="00292D7E"/>
    <w:rsid w:val="00294B65"/>
    <w:rsid w:val="00297E35"/>
    <w:rsid w:val="002A3CDF"/>
    <w:rsid w:val="002B769B"/>
    <w:rsid w:val="002B7C81"/>
    <w:rsid w:val="002C2193"/>
    <w:rsid w:val="002C5484"/>
    <w:rsid w:val="002D45CE"/>
    <w:rsid w:val="002D6C00"/>
    <w:rsid w:val="002E4CEC"/>
    <w:rsid w:val="002F4A74"/>
    <w:rsid w:val="002F4F87"/>
    <w:rsid w:val="002F67E2"/>
    <w:rsid w:val="002F7F48"/>
    <w:rsid w:val="00301B3D"/>
    <w:rsid w:val="00302E3F"/>
    <w:rsid w:val="00312447"/>
    <w:rsid w:val="00327C0D"/>
    <w:rsid w:val="003310B0"/>
    <w:rsid w:val="003361E7"/>
    <w:rsid w:val="0034166C"/>
    <w:rsid w:val="00344605"/>
    <w:rsid w:val="00344D51"/>
    <w:rsid w:val="00352FBA"/>
    <w:rsid w:val="00356B16"/>
    <w:rsid w:val="00363F3D"/>
    <w:rsid w:val="00366C79"/>
    <w:rsid w:val="0037417E"/>
    <w:rsid w:val="00374D60"/>
    <w:rsid w:val="00375D26"/>
    <w:rsid w:val="003764DD"/>
    <w:rsid w:val="00376A56"/>
    <w:rsid w:val="003814C4"/>
    <w:rsid w:val="00383A09"/>
    <w:rsid w:val="003A003F"/>
    <w:rsid w:val="003A2B90"/>
    <w:rsid w:val="003A4A86"/>
    <w:rsid w:val="003B38D3"/>
    <w:rsid w:val="003B71FC"/>
    <w:rsid w:val="003D42AB"/>
    <w:rsid w:val="003D7180"/>
    <w:rsid w:val="003E44DA"/>
    <w:rsid w:val="003F584E"/>
    <w:rsid w:val="004029E6"/>
    <w:rsid w:val="00406DF4"/>
    <w:rsid w:val="0041099F"/>
    <w:rsid w:val="004228CF"/>
    <w:rsid w:val="00423002"/>
    <w:rsid w:val="004235F9"/>
    <w:rsid w:val="00443E4B"/>
    <w:rsid w:val="00453D05"/>
    <w:rsid w:val="00462086"/>
    <w:rsid w:val="00470416"/>
    <w:rsid w:val="0047212C"/>
    <w:rsid w:val="00473699"/>
    <w:rsid w:val="00474A0A"/>
    <w:rsid w:val="00475FE2"/>
    <w:rsid w:val="00476217"/>
    <w:rsid w:val="0048309F"/>
    <w:rsid w:val="00487DC0"/>
    <w:rsid w:val="00491888"/>
    <w:rsid w:val="00492130"/>
    <w:rsid w:val="00496BE8"/>
    <w:rsid w:val="004A1246"/>
    <w:rsid w:val="004A132F"/>
    <w:rsid w:val="004A33C9"/>
    <w:rsid w:val="004A3975"/>
    <w:rsid w:val="004C79CB"/>
    <w:rsid w:val="004D10DD"/>
    <w:rsid w:val="004D16ED"/>
    <w:rsid w:val="004D25B4"/>
    <w:rsid w:val="004D2F8F"/>
    <w:rsid w:val="004D3E6F"/>
    <w:rsid w:val="004D41F0"/>
    <w:rsid w:val="004D7D11"/>
    <w:rsid w:val="004E07D2"/>
    <w:rsid w:val="004E4EA6"/>
    <w:rsid w:val="004E57FA"/>
    <w:rsid w:val="004F4CC1"/>
    <w:rsid w:val="004F4F1F"/>
    <w:rsid w:val="00506D68"/>
    <w:rsid w:val="005156C4"/>
    <w:rsid w:val="00517B41"/>
    <w:rsid w:val="00522F2A"/>
    <w:rsid w:val="005344F2"/>
    <w:rsid w:val="00534B48"/>
    <w:rsid w:val="005378C2"/>
    <w:rsid w:val="0053799E"/>
    <w:rsid w:val="00544699"/>
    <w:rsid w:val="00546AB8"/>
    <w:rsid w:val="00550668"/>
    <w:rsid w:val="00551DAF"/>
    <w:rsid w:val="00552DDC"/>
    <w:rsid w:val="005622B3"/>
    <w:rsid w:val="00565790"/>
    <w:rsid w:val="00565C2F"/>
    <w:rsid w:val="00566A64"/>
    <w:rsid w:val="005726B6"/>
    <w:rsid w:val="00576261"/>
    <w:rsid w:val="00582A37"/>
    <w:rsid w:val="00583228"/>
    <w:rsid w:val="005839C5"/>
    <w:rsid w:val="005875F5"/>
    <w:rsid w:val="00587A33"/>
    <w:rsid w:val="0059134B"/>
    <w:rsid w:val="005A6B1A"/>
    <w:rsid w:val="005B1063"/>
    <w:rsid w:val="005B59A5"/>
    <w:rsid w:val="005C0221"/>
    <w:rsid w:val="005C7A9E"/>
    <w:rsid w:val="005D18A3"/>
    <w:rsid w:val="005E49C3"/>
    <w:rsid w:val="005E5B63"/>
    <w:rsid w:val="005F03C6"/>
    <w:rsid w:val="005F4964"/>
    <w:rsid w:val="005F7E71"/>
    <w:rsid w:val="005F7FE7"/>
    <w:rsid w:val="00602DD9"/>
    <w:rsid w:val="00603A65"/>
    <w:rsid w:val="00605ACE"/>
    <w:rsid w:val="006112A1"/>
    <w:rsid w:val="006204C8"/>
    <w:rsid w:val="00620705"/>
    <w:rsid w:val="00626980"/>
    <w:rsid w:val="00631369"/>
    <w:rsid w:val="00637CD6"/>
    <w:rsid w:val="00643D2B"/>
    <w:rsid w:val="006471DD"/>
    <w:rsid w:val="00647537"/>
    <w:rsid w:val="0065043E"/>
    <w:rsid w:val="00650D6C"/>
    <w:rsid w:val="00662647"/>
    <w:rsid w:val="00664FF2"/>
    <w:rsid w:val="00666D56"/>
    <w:rsid w:val="0067201A"/>
    <w:rsid w:val="00673317"/>
    <w:rsid w:val="00673F07"/>
    <w:rsid w:val="00675BB3"/>
    <w:rsid w:val="00680B4A"/>
    <w:rsid w:val="00681437"/>
    <w:rsid w:val="00685C87"/>
    <w:rsid w:val="00687484"/>
    <w:rsid w:val="00690445"/>
    <w:rsid w:val="006A5259"/>
    <w:rsid w:val="006A56E4"/>
    <w:rsid w:val="006A711F"/>
    <w:rsid w:val="006B0768"/>
    <w:rsid w:val="006B0F84"/>
    <w:rsid w:val="006B2220"/>
    <w:rsid w:val="006C095B"/>
    <w:rsid w:val="006C209E"/>
    <w:rsid w:val="006C4891"/>
    <w:rsid w:val="006C6C68"/>
    <w:rsid w:val="006D01E5"/>
    <w:rsid w:val="006D3C62"/>
    <w:rsid w:val="006D72ED"/>
    <w:rsid w:val="006F1206"/>
    <w:rsid w:val="006F1697"/>
    <w:rsid w:val="006F423D"/>
    <w:rsid w:val="00702E0B"/>
    <w:rsid w:val="007075D4"/>
    <w:rsid w:val="0071258A"/>
    <w:rsid w:val="00712CB1"/>
    <w:rsid w:val="0072732E"/>
    <w:rsid w:val="00730BC2"/>
    <w:rsid w:val="007322B2"/>
    <w:rsid w:val="00733AA0"/>
    <w:rsid w:val="007369DC"/>
    <w:rsid w:val="00741D94"/>
    <w:rsid w:val="00751F1A"/>
    <w:rsid w:val="00763043"/>
    <w:rsid w:val="00766F7E"/>
    <w:rsid w:val="00770154"/>
    <w:rsid w:val="00775D75"/>
    <w:rsid w:val="00775FAF"/>
    <w:rsid w:val="00777063"/>
    <w:rsid w:val="00780592"/>
    <w:rsid w:val="00786ECE"/>
    <w:rsid w:val="00795CFF"/>
    <w:rsid w:val="007A0665"/>
    <w:rsid w:val="007A1B42"/>
    <w:rsid w:val="007B12E2"/>
    <w:rsid w:val="007B2247"/>
    <w:rsid w:val="007B24D7"/>
    <w:rsid w:val="007B3120"/>
    <w:rsid w:val="007B57DE"/>
    <w:rsid w:val="007C2AFE"/>
    <w:rsid w:val="007C6C03"/>
    <w:rsid w:val="007D2995"/>
    <w:rsid w:val="007D600A"/>
    <w:rsid w:val="007D776A"/>
    <w:rsid w:val="007D7CC4"/>
    <w:rsid w:val="007E4F22"/>
    <w:rsid w:val="007F0D3D"/>
    <w:rsid w:val="007F2285"/>
    <w:rsid w:val="007F3045"/>
    <w:rsid w:val="007F69B0"/>
    <w:rsid w:val="007F7F03"/>
    <w:rsid w:val="00805856"/>
    <w:rsid w:val="00820E0B"/>
    <w:rsid w:val="008222D2"/>
    <w:rsid w:val="00827F94"/>
    <w:rsid w:val="00835159"/>
    <w:rsid w:val="0083713A"/>
    <w:rsid w:val="00837CBF"/>
    <w:rsid w:val="0087063B"/>
    <w:rsid w:val="00884D2A"/>
    <w:rsid w:val="00885178"/>
    <w:rsid w:val="00893352"/>
    <w:rsid w:val="008975AC"/>
    <w:rsid w:val="008B14DE"/>
    <w:rsid w:val="008B4854"/>
    <w:rsid w:val="008B553A"/>
    <w:rsid w:val="008D0923"/>
    <w:rsid w:val="008D4F7D"/>
    <w:rsid w:val="008E2057"/>
    <w:rsid w:val="008E51CF"/>
    <w:rsid w:val="008E68A6"/>
    <w:rsid w:val="008F249C"/>
    <w:rsid w:val="00900D79"/>
    <w:rsid w:val="00903BAC"/>
    <w:rsid w:val="00922285"/>
    <w:rsid w:val="00930B6E"/>
    <w:rsid w:val="009317F0"/>
    <w:rsid w:val="00936424"/>
    <w:rsid w:val="00940969"/>
    <w:rsid w:val="009421CE"/>
    <w:rsid w:val="009426C5"/>
    <w:rsid w:val="009451E1"/>
    <w:rsid w:val="00946AB5"/>
    <w:rsid w:val="00947BBF"/>
    <w:rsid w:val="00954868"/>
    <w:rsid w:val="0096006E"/>
    <w:rsid w:val="009724DF"/>
    <w:rsid w:val="00980EC7"/>
    <w:rsid w:val="00981C2D"/>
    <w:rsid w:val="009941A1"/>
    <w:rsid w:val="009A42C5"/>
    <w:rsid w:val="009A5856"/>
    <w:rsid w:val="009B6375"/>
    <w:rsid w:val="009C0374"/>
    <w:rsid w:val="009D4C57"/>
    <w:rsid w:val="009E08FB"/>
    <w:rsid w:val="009E0961"/>
    <w:rsid w:val="009E20D9"/>
    <w:rsid w:val="009E604D"/>
    <w:rsid w:val="009E6162"/>
    <w:rsid w:val="009F0CF9"/>
    <w:rsid w:val="009F4C4B"/>
    <w:rsid w:val="00A02C1B"/>
    <w:rsid w:val="00A037B4"/>
    <w:rsid w:val="00A064DF"/>
    <w:rsid w:val="00A13938"/>
    <w:rsid w:val="00A1567F"/>
    <w:rsid w:val="00A24290"/>
    <w:rsid w:val="00A27012"/>
    <w:rsid w:val="00A27BDB"/>
    <w:rsid w:val="00A32D11"/>
    <w:rsid w:val="00A361A2"/>
    <w:rsid w:val="00A41114"/>
    <w:rsid w:val="00A50508"/>
    <w:rsid w:val="00A50FA7"/>
    <w:rsid w:val="00A53D4D"/>
    <w:rsid w:val="00A72D51"/>
    <w:rsid w:val="00A74D8A"/>
    <w:rsid w:val="00A77667"/>
    <w:rsid w:val="00A95870"/>
    <w:rsid w:val="00A9666A"/>
    <w:rsid w:val="00AA6F0E"/>
    <w:rsid w:val="00AB107D"/>
    <w:rsid w:val="00AB2231"/>
    <w:rsid w:val="00AC079D"/>
    <w:rsid w:val="00AC2112"/>
    <w:rsid w:val="00AC69B9"/>
    <w:rsid w:val="00AC6A3C"/>
    <w:rsid w:val="00AD38AD"/>
    <w:rsid w:val="00AE3D17"/>
    <w:rsid w:val="00AE4E2F"/>
    <w:rsid w:val="00AF1F9A"/>
    <w:rsid w:val="00AF2896"/>
    <w:rsid w:val="00AF2AC8"/>
    <w:rsid w:val="00AF6890"/>
    <w:rsid w:val="00B00919"/>
    <w:rsid w:val="00B13ED8"/>
    <w:rsid w:val="00B20D93"/>
    <w:rsid w:val="00B23542"/>
    <w:rsid w:val="00B26A31"/>
    <w:rsid w:val="00B30EDF"/>
    <w:rsid w:val="00B31597"/>
    <w:rsid w:val="00B34D71"/>
    <w:rsid w:val="00B35094"/>
    <w:rsid w:val="00B3697F"/>
    <w:rsid w:val="00B4054B"/>
    <w:rsid w:val="00B41783"/>
    <w:rsid w:val="00B46D6D"/>
    <w:rsid w:val="00B57A18"/>
    <w:rsid w:val="00B57B44"/>
    <w:rsid w:val="00B7692D"/>
    <w:rsid w:val="00BA1819"/>
    <w:rsid w:val="00BA7CC7"/>
    <w:rsid w:val="00BB070E"/>
    <w:rsid w:val="00BB6657"/>
    <w:rsid w:val="00BB6E2E"/>
    <w:rsid w:val="00BC3CE5"/>
    <w:rsid w:val="00BC769D"/>
    <w:rsid w:val="00BE5BBD"/>
    <w:rsid w:val="00BF1E07"/>
    <w:rsid w:val="00BF54A5"/>
    <w:rsid w:val="00BF571F"/>
    <w:rsid w:val="00BF579E"/>
    <w:rsid w:val="00C017A3"/>
    <w:rsid w:val="00C019D5"/>
    <w:rsid w:val="00C0295C"/>
    <w:rsid w:val="00C0676A"/>
    <w:rsid w:val="00C10DFE"/>
    <w:rsid w:val="00C22281"/>
    <w:rsid w:val="00C331A0"/>
    <w:rsid w:val="00C3454A"/>
    <w:rsid w:val="00C35C62"/>
    <w:rsid w:val="00C37753"/>
    <w:rsid w:val="00C41DF1"/>
    <w:rsid w:val="00C41FD1"/>
    <w:rsid w:val="00C42778"/>
    <w:rsid w:val="00C52AED"/>
    <w:rsid w:val="00C554B6"/>
    <w:rsid w:val="00C61179"/>
    <w:rsid w:val="00C61531"/>
    <w:rsid w:val="00C615AF"/>
    <w:rsid w:val="00C61751"/>
    <w:rsid w:val="00C626E6"/>
    <w:rsid w:val="00C640B6"/>
    <w:rsid w:val="00C67076"/>
    <w:rsid w:val="00C744B3"/>
    <w:rsid w:val="00C74571"/>
    <w:rsid w:val="00C83423"/>
    <w:rsid w:val="00C85CF9"/>
    <w:rsid w:val="00C876E6"/>
    <w:rsid w:val="00C92F1C"/>
    <w:rsid w:val="00C94F6D"/>
    <w:rsid w:val="00CA0726"/>
    <w:rsid w:val="00CA68CB"/>
    <w:rsid w:val="00CB0A83"/>
    <w:rsid w:val="00CB11A1"/>
    <w:rsid w:val="00CC15C4"/>
    <w:rsid w:val="00CC1B11"/>
    <w:rsid w:val="00CC375E"/>
    <w:rsid w:val="00CC79D4"/>
    <w:rsid w:val="00CD005A"/>
    <w:rsid w:val="00CD0DC8"/>
    <w:rsid w:val="00CD7C92"/>
    <w:rsid w:val="00CE75BE"/>
    <w:rsid w:val="00CF2928"/>
    <w:rsid w:val="00CF2E62"/>
    <w:rsid w:val="00CF3304"/>
    <w:rsid w:val="00D05152"/>
    <w:rsid w:val="00D066FC"/>
    <w:rsid w:val="00D2100C"/>
    <w:rsid w:val="00D21E72"/>
    <w:rsid w:val="00D237F3"/>
    <w:rsid w:val="00D3242D"/>
    <w:rsid w:val="00D33490"/>
    <w:rsid w:val="00D40C1F"/>
    <w:rsid w:val="00D654B8"/>
    <w:rsid w:val="00D744FA"/>
    <w:rsid w:val="00D745E6"/>
    <w:rsid w:val="00D82775"/>
    <w:rsid w:val="00D834DD"/>
    <w:rsid w:val="00DA349F"/>
    <w:rsid w:val="00DB0390"/>
    <w:rsid w:val="00DB3974"/>
    <w:rsid w:val="00DC0E37"/>
    <w:rsid w:val="00DD44A6"/>
    <w:rsid w:val="00DD503F"/>
    <w:rsid w:val="00DD59A8"/>
    <w:rsid w:val="00DD67DB"/>
    <w:rsid w:val="00DE4170"/>
    <w:rsid w:val="00DE4989"/>
    <w:rsid w:val="00DF2484"/>
    <w:rsid w:val="00DF29EB"/>
    <w:rsid w:val="00DF4DE7"/>
    <w:rsid w:val="00DF4E92"/>
    <w:rsid w:val="00DF5A00"/>
    <w:rsid w:val="00DF7DEC"/>
    <w:rsid w:val="00E06A04"/>
    <w:rsid w:val="00E22DC5"/>
    <w:rsid w:val="00E25B90"/>
    <w:rsid w:val="00E31431"/>
    <w:rsid w:val="00E35095"/>
    <w:rsid w:val="00E35A12"/>
    <w:rsid w:val="00E44419"/>
    <w:rsid w:val="00E5611E"/>
    <w:rsid w:val="00E60382"/>
    <w:rsid w:val="00E6132E"/>
    <w:rsid w:val="00E7062B"/>
    <w:rsid w:val="00E7118C"/>
    <w:rsid w:val="00E744AA"/>
    <w:rsid w:val="00E752A0"/>
    <w:rsid w:val="00E77482"/>
    <w:rsid w:val="00E77F06"/>
    <w:rsid w:val="00E85A80"/>
    <w:rsid w:val="00E90020"/>
    <w:rsid w:val="00E92625"/>
    <w:rsid w:val="00E95DFA"/>
    <w:rsid w:val="00EA0812"/>
    <w:rsid w:val="00EA6BDB"/>
    <w:rsid w:val="00EB0576"/>
    <w:rsid w:val="00EB1624"/>
    <w:rsid w:val="00EC0924"/>
    <w:rsid w:val="00EC5D11"/>
    <w:rsid w:val="00ED7661"/>
    <w:rsid w:val="00EE38AD"/>
    <w:rsid w:val="00EF06A1"/>
    <w:rsid w:val="00EF0816"/>
    <w:rsid w:val="00EF0DA6"/>
    <w:rsid w:val="00F02AC1"/>
    <w:rsid w:val="00F032CF"/>
    <w:rsid w:val="00F03770"/>
    <w:rsid w:val="00F06D35"/>
    <w:rsid w:val="00F1526F"/>
    <w:rsid w:val="00F22737"/>
    <w:rsid w:val="00F22868"/>
    <w:rsid w:val="00F26BAD"/>
    <w:rsid w:val="00F338E3"/>
    <w:rsid w:val="00F36071"/>
    <w:rsid w:val="00F4426E"/>
    <w:rsid w:val="00F61EBC"/>
    <w:rsid w:val="00F7000A"/>
    <w:rsid w:val="00F75858"/>
    <w:rsid w:val="00F75C18"/>
    <w:rsid w:val="00F76B94"/>
    <w:rsid w:val="00F801E2"/>
    <w:rsid w:val="00F842F3"/>
    <w:rsid w:val="00F9503A"/>
    <w:rsid w:val="00FA73B5"/>
    <w:rsid w:val="00FA7836"/>
    <w:rsid w:val="00FC3DF3"/>
    <w:rsid w:val="00FC5E21"/>
    <w:rsid w:val="00FD3CA7"/>
    <w:rsid w:val="00FD6044"/>
    <w:rsid w:val="00FD69B7"/>
    <w:rsid w:val="00FE4EA3"/>
    <w:rsid w:val="00FE4EF5"/>
    <w:rsid w:val="00FE69EA"/>
    <w:rsid w:val="00FF02D5"/>
    <w:rsid w:val="00FF1CE2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8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2"/>
    <w:link w:val="1Char"/>
    <w:uiPriority w:val="9"/>
    <w:qFormat/>
    <w:rsid w:val="003D7180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180"/>
    <w:pPr>
      <w:keepNext/>
      <w:keepLines/>
      <w:spacing w:before="260" w:after="260" w:line="415" w:lineRule="auto"/>
      <w:ind w:leftChars="200" w:left="200"/>
      <w:jc w:val="left"/>
      <w:outlineLvl w:val="1"/>
    </w:pPr>
    <w:rPr>
      <w:rFonts w:ascii="Cambria" w:eastAsia="微软雅黑" w:hAnsi="Cambria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180"/>
    <w:pPr>
      <w:keepNext/>
      <w:keepLines/>
      <w:ind w:left="1260" w:hanging="42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7180"/>
    <w:pPr>
      <w:keepNext/>
      <w:keepLines/>
      <w:spacing w:line="377" w:lineRule="auto"/>
      <w:ind w:leftChars="600" w:left="600" w:hangingChars="200" w:hanging="200"/>
      <w:outlineLvl w:val="3"/>
    </w:pPr>
    <w:rPr>
      <w:rFonts w:ascii="Cambria" w:hAnsi="Cambria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07"/>
    <w:pPr>
      <w:ind w:firstLineChars="200" w:firstLine="420"/>
    </w:pPr>
  </w:style>
  <w:style w:type="table" w:styleId="a4">
    <w:name w:val="Table Grid"/>
    <w:basedOn w:val="a1"/>
    <w:uiPriority w:val="59"/>
    <w:rsid w:val="006D3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E5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E57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5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E57FA"/>
    <w:rPr>
      <w:sz w:val="18"/>
      <w:szCs w:val="18"/>
    </w:rPr>
  </w:style>
  <w:style w:type="character" w:customStyle="1" w:styleId="1Char">
    <w:name w:val="标题 1 Char"/>
    <w:link w:val="1"/>
    <w:uiPriority w:val="9"/>
    <w:rsid w:val="003D718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3D7180"/>
    <w:rPr>
      <w:rFonts w:ascii="Cambria" w:eastAsia="微软雅黑" w:hAnsi="Cambria"/>
      <w:b/>
      <w:bCs/>
      <w:kern w:val="2"/>
      <w:sz w:val="36"/>
      <w:szCs w:val="32"/>
    </w:rPr>
  </w:style>
  <w:style w:type="character" w:customStyle="1" w:styleId="3Char">
    <w:name w:val="标题 3 Char"/>
    <w:link w:val="3"/>
    <w:uiPriority w:val="9"/>
    <w:rsid w:val="003D7180"/>
    <w:rPr>
      <w:bCs/>
      <w:kern w:val="2"/>
      <w:sz w:val="21"/>
      <w:szCs w:val="32"/>
    </w:rPr>
  </w:style>
  <w:style w:type="character" w:customStyle="1" w:styleId="4Char">
    <w:name w:val="标题 4 Char"/>
    <w:link w:val="4"/>
    <w:uiPriority w:val="9"/>
    <w:rsid w:val="003D7180"/>
    <w:rPr>
      <w:rFonts w:ascii="Cambria" w:hAnsi="Cambria"/>
      <w:bCs/>
      <w:kern w:val="2"/>
      <w:sz w:val="18"/>
      <w:szCs w:val="28"/>
    </w:rPr>
  </w:style>
  <w:style w:type="paragraph" w:styleId="a7">
    <w:name w:val="Title"/>
    <w:aliases w:val="内容1"/>
    <w:basedOn w:val="a"/>
    <w:next w:val="a8"/>
    <w:link w:val="Char1"/>
    <w:uiPriority w:val="10"/>
    <w:qFormat/>
    <w:rsid w:val="003D7180"/>
    <w:pPr>
      <w:spacing w:before="240" w:after="60"/>
      <w:ind w:left="420" w:hanging="420"/>
      <w:jc w:val="left"/>
      <w:outlineLvl w:val="0"/>
    </w:pPr>
    <w:rPr>
      <w:rFonts w:ascii="Cambria" w:eastAsia="微软雅黑" w:hAnsi="Cambria"/>
      <w:b/>
      <w:bCs/>
      <w:szCs w:val="32"/>
    </w:rPr>
  </w:style>
  <w:style w:type="character" w:customStyle="1" w:styleId="Char1">
    <w:name w:val="标题 Char"/>
    <w:aliases w:val="内容1 Char"/>
    <w:link w:val="a7"/>
    <w:uiPriority w:val="10"/>
    <w:rsid w:val="003D7180"/>
    <w:rPr>
      <w:rFonts w:ascii="Cambria" w:eastAsia="微软雅黑" w:hAnsi="Cambria"/>
      <w:b/>
      <w:bCs/>
      <w:kern w:val="2"/>
      <w:sz w:val="21"/>
      <w:szCs w:val="32"/>
    </w:rPr>
  </w:style>
  <w:style w:type="paragraph" w:styleId="a8">
    <w:name w:val="Plain Text"/>
    <w:basedOn w:val="a"/>
    <w:link w:val="Char2"/>
    <w:uiPriority w:val="99"/>
    <w:semiHidden/>
    <w:unhideWhenUsed/>
    <w:rsid w:val="003D7180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semiHidden/>
    <w:rsid w:val="003D7180"/>
    <w:rPr>
      <w:rFonts w:ascii="宋体" w:hAnsi="Courier New" w:cs="Courier New"/>
      <w:kern w:val="2"/>
      <w:sz w:val="21"/>
      <w:szCs w:val="21"/>
    </w:rPr>
  </w:style>
  <w:style w:type="character" w:styleId="a9">
    <w:name w:val="Subtle Emphasis"/>
    <w:uiPriority w:val="19"/>
    <w:qFormat/>
    <w:rsid w:val="003D7180"/>
    <w:rPr>
      <w:i/>
      <w:iCs/>
      <w:color w:val="808080"/>
      <w:bdr w:val="single" w:sz="4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8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2"/>
    <w:link w:val="1Char"/>
    <w:uiPriority w:val="9"/>
    <w:qFormat/>
    <w:rsid w:val="003D7180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180"/>
    <w:pPr>
      <w:keepNext/>
      <w:keepLines/>
      <w:spacing w:before="260" w:after="260" w:line="415" w:lineRule="auto"/>
      <w:ind w:leftChars="200" w:left="200"/>
      <w:jc w:val="left"/>
      <w:outlineLvl w:val="1"/>
    </w:pPr>
    <w:rPr>
      <w:rFonts w:ascii="Cambria" w:eastAsia="微软雅黑" w:hAnsi="Cambria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180"/>
    <w:pPr>
      <w:keepNext/>
      <w:keepLines/>
      <w:ind w:left="1260" w:hanging="42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7180"/>
    <w:pPr>
      <w:keepNext/>
      <w:keepLines/>
      <w:spacing w:line="377" w:lineRule="auto"/>
      <w:ind w:leftChars="600" w:left="600" w:hangingChars="200" w:hanging="200"/>
      <w:outlineLvl w:val="3"/>
    </w:pPr>
    <w:rPr>
      <w:rFonts w:ascii="Cambria" w:hAnsi="Cambria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07"/>
    <w:pPr>
      <w:ind w:firstLineChars="200" w:firstLine="420"/>
    </w:pPr>
  </w:style>
  <w:style w:type="table" w:styleId="a4">
    <w:name w:val="Table Grid"/>
    <w:basedOn w:val="a1"/>
    <w:uiPriority w:val="59"/>
    <w:rsid w:val="006D3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E5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E57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5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E57FA"/>
    <w:rPr>
      <w:sz w:val="18"/>
      <w:szCs w:val="18"/>
    </w:rPr>
  </w:style>
  <w:style w:type="character" w:customStyle="1" w:styleId="1Char">
    <w:name w:val="标题 1 Char"/>
    <w:link w:val="1"/>
    <w:uiPriority w:val="9"/>
    <w:rsid w:val="003D718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3D7180"/>
    <w:rPr>
      <w:rFonts w:ascii="Cambria" w:eastAsia="微软雅黑" w:hAnsi="Cambria"/>
      <w:b/>
      <w:bCs/>
      <w:kern w:val="2"/>
      <w:sz w:val="36"/>
      <w:szCs w:val="32"/>
    </w:rPr>
  </w:style>
  <w:style w:type="character" w:customStyle="1" w:styleId="3Char">
    <w:name w:val="标题 3 Char"/>
    <w:link w:val="3"/>
    <w:uiPriority w:val="9"/>
    <w:rsid w:val="003D7180"/>
    <w:rPr>
      <w:bCs/>
      <w:kern w:val="2"/>
      <w:sz w:val="21"/>
      <w:szCs w:val="32"/>
    </w:rPr>
  </w:style>
  <w:style w:type="character" w:customStyle="1" w:styleId="4Char">
    <w:name w:val="标题 4 Char"/>
    <w:link w:val="4"/>
    <w:uiPriority w:val="9"/>
    <w:rsid w:val="003D7180"/>
    <w:rPr>
      <w:rFonts w:ascii="Cambria" w:hAnsi="Cambria"/>
      <w:bCs/>
      <w:kern w:val="2"/>
      <w:sz w:val="18"/>
      <w:szCs w:val="28"/>
    </w:rPr>
  </w:style>
  <w:style w:type="paragraph" w:styleId="a7">
    <w:name w:val="Title"/>
    <w:aliases w:val="内容1"/>
    <w:basedOn w:val="a"/>
    <w:next w:val="a8"/>
    <w:link w:val="Char1"/>
    <w:uiPriority w:val="10"/>
    <w:qFormat/>
    <w:rsid w:val="003D7180"/>
    <w:pPr>
      <w:spacing w:before="240" w:after="60"/>
      <w:ind w:left="420" w:hanging="420"/>
      <w:jc w:val="left"/>
      <w:outlineLvl w:val="0"/>
    </w:pPr>
    <w:rPr>
      <w:rFonts w:ascii="Cambria" w:eastAsia="微软雅黑" w:hAnsi="Cambria"/>
      <w:b/>
      <w:bCs/>
      <w:szCs w:val="32"/>
    </w:rPr>
  </w:style>
  <w:style w:type="character" w:customStyle="1" w:styleId="Char1">
    <w:name w:val="标题 Char"/>
    <w:aliases w:val="内容1 Char"/>
    <w:link w:val="a7"/>
    <w:uiPriority w:val="10"/>
    <w:rsid w:val="003D7180"/>
    <w:rPr>
      <w:rFonts w:ascii="Cambria" w:eastAsia="微软雅黑" w:hAnsi="Cambria"/>
      <w:b/>
      <w:bCs/>
      <w:kern w:val="2"/>
      <w:sz w:val="21"/>
      <w:szCs w:val="32"/>
    </w:rPr>
  </w:style>
  <w:style w:type="paragraph" w:styleId="a8">
    <w:name w:val="Plain Text"/>
    <w:basedOn w:val="a"/>
    <w:link w:val="Char2"/>
    <w:uiPriority w:val="99"/>
    <w:semiHidden/>
    <w:unhideWhenUsed/>
    <w:rsid w:val="003D7180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semiHidden/>
    <w:rsid w:val="003D7180"/>
    <w:rPr>
      <w:rFonts w:ascii="宋体" w:hAnsi="Courier New" w:cs="Courier New"/>
      <w:kern w:val="2"/>
      <w:sz w:val="21"/>
      <w:szCs w:val="21"/>
    </w:rPr>
  </w:style>
  <w:style w:type="character" w:styleId="a9">
    <w:name w:val="Subtle Emphasis"/>
    <w:uiPriority w:val="19"/>
    <w:qFormat/>
    <w:rsid w:val="003D7180"/>
    <w:rPr>
      <w:i/>
      <w:iCs/>
      <w:color w:val="808080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77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36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660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81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239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375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479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758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11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853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6723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FCB0A-CAB7-4E2F-8B6F-72CB899A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291</TotalTime>
  <Pages>5</Pages>
  <Words>391</Words>
  <Characters>2229</Characters>
  <Application>Microsoft Office Word</Application>
  <DocSecurity>0</DocSecurity>
  <Lines>18</Lines>
  <Paragraphs>5</Paragraphs>
  <ScaleCrop>false</ScaleCrop>
  <Company>Microsoft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202</cp:revision>
  <dcterms:created xsi:type="dcterms:W3CDTF">2018-04-16T00:49:00Z</dcterms:created>
  <dcterms:modified xsi:type="dcterms:W3CDTF">2018-04-16T08:25:00Z</dcterms:modified>
</cp:coreProperties>
</file>