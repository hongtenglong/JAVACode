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482" w:rsidRDefault="00B667A2" w:rsidP="00CB7CB6">
      <w:pPr>
        <w:pStyle w:val="1"/>
        <w:rPr>
          <w:rFonts w:hint="eastAsia"/>
        </w:rPr>
      </w:pPr>
      <w:r>
        <w:rPr>
          <w:rFonts w:hint="eastAsia"/>
        </w:rPr>
        <w:t>什么是内部类</w:t>
      </w:r>
    </w:p>
    <w:p w:rsidR="00B667A2" w:rsidRDefault="00143E02" w:rsidP="00B667A2">
      <w:pPr>
        <w:ind w:left="420"/>
        <w:rPr>
          <w:rFonts w:hint="eastAsia"/>
        </w:rPr>
      </w:pPr>
      <w:r>
        <w:rPr>
          <w:rFonts w:hint="eastAsia"/>
        </w:rPr>
        <w:t>声明在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的类</w:t>
      </w:r>
    </w:p>
    <w:p w:rsidR="00143E02" w:rsidRDefault="001F72DB" w:rsidP="00F735CA">
      <w:pPr>
        <w:pStyle w:val="1"/>
        <w:rPr>
          <w:rFonts w:hint="eastAsia"/>
        </w:rPr>
      </w:pPr>
      <w:r>
        <w:rPr>
          <w:rFonts w:hint="eastAsia"/>
        </w:rPr>
        <w:t>内部类优点</w:t>
      </w:r>
    </w:p>
    <w:p w:rsidR="001F72DB" w:rsidRDefault="00AF2B31" w:rsidP="00AF2B31">
      <w:pPr>
        <w:pStyle w:val="2"/>
        <w:rPr>
          <w:rFonts w:hint="eastAsia"/>
        </w:rPr>
      </w:pPr>
      <w:r>
        <w:rPr>
          <w:rFonts w:hint="eastAsia"/>
        </w:rPr>
        <w:t>实现更好的封装，提升安全性</w:t>
      </w:r>
    </w:p>
    <w:p w:rsidR="00AF2B31" w:rsidRDefault="005A2601" w:rsidP="00EE4BA3">
      <w:pPr>
        <w:pStyle w:val="2"/>
        <w:rPr>
          <w:rFonts w:hint="eastAsia"/>
        </w:rPr>
      </w:pPr>
      <w:r>
        <w:rPr>
          <w:rFonts w:hint="eastAsia"/>
        </w:rPr>
        <w:t>弥补单继承缺陷</w:t>
      </w:r>
    </w:p>
    <w:p w:rsidR="005A2601" w:rsidRDefault="00182716" w:rsidP="00160A2E">
      <w:pPr>
        <w:pStyle w:val="1"/>
        <w:rPr>
          <w:rFonts w:hint="eastAsia"/>
        </w:rPr>
      </w:pPr>
      <w:r>
        <w:rPr>
          <w:rFonts w:hint="eastAsia"/>
        </w:rPr>
        <w:t>内部分类</w:t>
      </w:r>
    </w:p>
    <w:p w:rsidR="00182716" w:rsidRDefault="00544EFD" w:rsidP="00182716">
      <w:pPr>
        <w:pStyle w:val="2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>成员内部类</w:t>
      </w:r>
    </w:p>
    <w:p w:rsidR="002222D0" w:rsidRDefault="008773F6" w:rsidP="008773F6">
      <w:pPr>
        <w:pStyle w:val="3"/>
        <w:rPr>
          <w:rFonts w:hint="eastAsia"/>
        </w:rPr>
      </w:pPr>
      <w:r>
        <w:rPr>
          <w:rFonts w:hint="eastAsia"/>
        </w:rPr>
        <w:t>实例成员内部类</w:t>
      </w:r>
    </w:p>
    <w:p w:rsidR="008773F6" w:rsidRPr="008773F6" w:rsidRDefault="008773F6" w:rsidP="008773F6">
      <w:pPr>
        <w:pStyle w:val="3"/>
        <w:rPr>
          <w:rFonts w:hint="eastAsia"/>
        </w:rPr>
      </w:pPr>
      <w:r>
        <w:rPr>
          <w:rFonts w:hint="eastAsia"/>
        </w:rPr>
        <w:t>静态成员内部类</w:t>
      </w:r>
    </w:p>
    <w:p w:rsidR="00544EFD" w:rsidRDefault="00355C05" w:rsidP="00355C05">
      <w:pPr>
        <w:pStyle w:val="2"/>
        <w:rPr>
          <w:rFonts w:hint="eastAsia"/>
        </w:rPr>
      </w:pPr>
      <w:r>
        <w:rPr>
          <w:rFonts w:hint="eastAsia"/>
        </w:rPr>
        <w:t>局部内部类</w:t>
      </w:r>
    </w:p>
    <w:p w:rsidR="00873964" w:rsidRDefault="00873964" w:rsidP="00873964">
      <w:pPr>
        <w:pStyle w:val="2"/>
        <w:rPr>
          <w:rFonts w:hint="eastAsia"/>
        </w:rPr>
      </w:pPr>
      <w:r>
        <w:rPr>
          <w:rFonts w:hint="eastAsia"/>
        </w:rPr>
        <w:t>匿名内部类</w:t>
      </w:r>
    </w:p>
    <w:p w:rsidR="00B04A68" w:rsidRDefault="00F53781" w:rsidP="000719CD">
      <w:pPr>
        <w:pStyle w:val="1"/>
        <w:rPr>
          <w:rFonts w:hint="eastAsia"/>
        </w:rPr>
      </w:pPr>
      <w:r>
        <w:rPr>
          <w:rFonts w:hint="eastAsia"/>
        </w:rPr>
        <w:t>实例成员内部类</w:t>
      </w:r>
    </w:p>
    <w:p w:rsidR="00F53781" w:rsidRDefault="00886410" w:rsidP="00886410">
      <w:pPr>
        <w:pStyle w:val="2"/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语法</w:t>
      </w:r>
    </w:p>
    <w:p w:rsidR="007C4E27" w:rsidRDefault="003939A7" w:rsidP="007C4E27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5C34003F" wp14:editId="0C47D9C5">
            <wp:extent cx="1682150" cy="79281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10" cy="79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10" w:rsidRDefault="00DF599F" w:rsidP="00886410">
      <w:pPr>
        <w:pStyle w:val="2"/>
        <w:rPr>
          <w:rFonts w:hint="eastAsia"/>
        </w:rPr>
      </w:pPr>
      <w:r>
        <w:rPr>
          <w:rFonts w:hint="eastAsia"/>
        </w:rPr>
        <w:t>怎么创建内部类对象</w:t>
      </w:r>
    </w:p>
    <w:p w:rsidR="003D66C6" w:rsidRPr="003D66C6" w:rsidRDefault="003D66C6" w:rsidP="003D66C6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163AC14E" wp14:editId="69970C59">
            <wp:extent cx="4157932" cy="7903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657" cy="79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9F" w:rsidRDefault="00374D8E" w:rsidP="00374D8E">
      <w:pPr>
        <w:pStyle w:val="2"/>
        <w:rPr>
          <w:rFonts w:hint="eastAsia"/>
        </w:rPr>
      </w:pPr>
      <w:r>
        <w:rPr>
          <w:rFonts w:hint="eastAsia"/>
        </w:rPr>
        <w:t>内部类和外部类互访</w:t>
      </w:r>
    </w:p>
    <w:p w:rsidR="00C4331F" w:rsidRDefault="007C4DFB" w:rsidP="00C4331F">
      <w:pPr>
        <w:ind w:left="840"/>
        <w:rPr>
          <w:rFonts w:hint="eastAsia"/>
        </w:rPr>
      </w:pPr>
      <w:r>
        <w:rPr>
          <w:rFonts w:hint="eastAsia"/>
        </w:rPr>
        <w:t>内部类可以直接访问外部类成员；</w:t>
      </w:r>
    </w:p>
    <w:p w:rsidR="007C4DFB" w:rsidRDefault="007C4DFB" w:rsidP="00C4331F">
      <w:pPr>
        <w:ind w:left="840"/>
        <w:rPr>
          <w:rFonts w:hint="eastAsia"/>
        </w:rPr>
      </w:pPr>
      <w:r>
        <w:rPr>
          <w:rFonts w:hint="eastAsia"/>
        </w:rPr>
        <w:t>外部类访问内部类成员需要先创建对象。</w:t>
      </w:r>
    </w:p>
    <w:p w:rsidR="00FF5623" w:rsidRDefault="00FF5623" w:rsidP="00FF5623">
      <w:pPr>
        <w:pStyle w:val="2"/>
        <w:rPr>
          <w:rFonts w:hint="eastAsia"/>
        </w:rPr>
      </w:pPr>
      <w:r>
        <w:rPr>
          <w:rFonts w:hint="eastAsia"/>
        </w:rPr>
        <w:t>注意事项</w:t>
      </w:r>
    </w:p>
    <w:p w:rsidR="00FF5623" w:rsidRPr="007C4E27" w:rsidRDefault="00FF5623" w:rsidP="00FF5623">
      <w:pPr>
        <w:ind w:left="840"/>
        <w:rPr>
          <w:rFonts w:hint="eastAsia"/>
        </w:rPr>
      </w:pPr>
      <w:r>
        <w:rPr>
          <w:rFonts w:hint="eastAsia"/>
        </w:rPr>
        <w:t>不能直接声明静态内容</w:t>
      </w:r>
    </w:p>
    <w:p w:rsidR="00FF5623" w:rsidRDefault="003939A9" w:rsidP="00FF5623">
      <w:pPr>
        <w:ind w:left="840"/>
        <w:rPr>
          <w:rFonts w:hint="eastAsia"/>
        </w:rPr>
      </w:pPr>
      <w:r>
        <w:rPr>
          <w:rFonts w:hint="eastAsia"/>
        </w:rPr>
        <w:t>外部类的静态方法不能直接访问实例内部类的成员。</w:t>
      </w:r>
    </w:p>
    <w:p w:rsidR="003939A9" w:rsidRPr="003939A9" w:rsidRDefault="00710BE6" w:rsidP="00FF5623">
      <w:pPr>
        <w:ind w:left="840"/>
        <w:rPr>
          <w:rFonts w:hint="eastAsia"/>
        </w:rPr>
      </w:pPr>
      <w:r>
        <w:rPr>
          <w:rFonts w:hint="eastAsia"/>
        </w:rPr>
        <w:t>编译文件格式</w:t>
      </w:r>
      <w:r>
        <w:rPr>
          <w:rFonts w:hint="eastAsia"/>
        </w:rPr>
        <w:t>:</w:t>
      </w:r>
      <w:proofErr w:type="gramStart"/>
      <w:r>
        <w:rPr>
          <w:rFonts w:hint="eastAsia"/>
        </w:rPr>
        <w:t>outer$</w:t>
      </w:r>
      <w:proofErr w:type="gramEnd"/>
      <w:r>
        <w:rPr>
          <w:rFonts w:hint="eastAsia"/>
        </w:rPr>
        <w:t>inner</w:t>
      </w:r>
      <w:r w:rsidR="00543B99">
        <w:rPr>
          <w:rFonts w:hint="eastAsia"/>
        </w:rPr>
        <w:t>.class</w:t>
      </w:r>
    </w:p>
    <w:p w:rsidR="00355C05" w:rsidRDefault="00323D2F" w:rsidP="00355C05">
      <w:pPr>
        <w:rPr>
          <w:rFonts w:hint="eastAsia"/>
        </w:rPr>
      </w:pPr>
      <w:r>
        <w:rPr>
          <w:rFonts w:hint="eastAsia"/>
        </w:rPr>
        <w:t xml:space="preserve">        </w:t>
      </w:r>
      <w:r w:rsidR="002C5F50">
        <w:rPr>
          <w:rFonts w:hint="eastAsia"/>
        </w:rPr>
        <w:t>内部类访问外部类同名属性需要使用外部类对象访问</w:t>
      </w:r>
    </w:p>
    <w:p w:rsidR="002C5F50" w:rsidRDefault="002C5F50" w:rsidP="00355C05">
      <w:pPr>
        <w:rPr>
          <w:rFonts w:hint="eastAsia"/>
        </w:rPr>
      </w:pPr>
      <w:r>
        <w:rPr>
          <w:rFonts w:hint="eastAsia"/>
        </w:rPr>
        <w:tab/>
        <w:t xml:space="preserve">     Outer.this.a</w:t>
      </w:r>
    </w:p>
    <w:p w:rsidR="00450EB9" w:rsidRDefault="00675BDA" w:rsidP="00002807">
      <w:pPr>
        <w:pStyle w:val="1"/>
        <w:rPr>
          <w:rFonts w:hint="eastAsia"/>
        </w:rPr>
      </w:pPr>
      <w:r>
        <w:rPr>
          <w:rFonts w:hint="eastAsia"/>
        </w:rPr>
        <w:t>静态成员内部类</w:t>
      </w:r>
    </w:p>
    <w:p w:rsidR="00675BDA" w:rsidRDefault="00160B77" w:rsidP="00160B77">
      <w:pPr>
        <w:pStyle w:val="2"/>
        <w:numPr>
          <w:ilvl w:val="0"/>
          <w:numId w:val="44"/>
        </w:numPr>
        <w:rPr>
          <w:rFonts w:hint="eastAsia"/>
        </w:rPr>
      </w:pPr>
      <w:r>
        <w:rPr>
          <w:rFonts w:hint="eastAsia"/>
        </w:rPr>
        <w:t>语法</w:t>
      </w:r>
    </w:p>
    <w:p w:rsidR="00160B77" w:rsidRDefault="00B212FB" w:rsidP="00B212FB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44227F07" wp14:editId="36307144">
            <wp:extent cx="2165230" cy="1167526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7190" cy="116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FB" w:rsidRDefault="00875B93" w:rsidP="00B212FB">
      <w:pPr>
        <w:pStyle w:val="2"/>
        <w:rPr>
          <w:rFonts w:hint="eastAsia"/>
        </w:rPr>
      </w:pPr>
      <w:r>
        <w:rPr>
          <w:rFonts w:hint="eastAsia"/>
        </w:rPr>
        <w:lastRenderedPageBreak/>
        <w:t>对象创建</w:t>
      </w:r>
    </w:p>
    <w:p w:rsidR="00875B93" w:rsidRDefault="00875B93" w:rsidP="00875B93">
      <w:pPr>
        <w:rPr>
          <w:rFonts w:hint="eastAsia"/>
        </w:rPr>
      </w:pPr>
      <w:r>
        <w:rPr>
          <w:noProof/>
        </w:rPr>
        <w:drawing>
          <wp:inline distT="0" distB="0" distL="0" distR="0" wp14:anchorId="133B278D" wp14:editId="5BF7F2BF">
            <wp:extent cx="3476445" cy="623413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8503" cy="62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93" w:rsidRDefault="003C2CC0" w:rsidP="002371DD">
      <w:pPr>
        <w:pStyle w:val="2"/>
        <w:rPr>
          <w:rFonts w:hint="eastAsia"/>
        </w:rPr>
      </w:pPr>
      <w:r>
        <w:rPr>
          <w:rFonts w:hint="eastAsia"/>
        </w:rPr>
        <w:t>访问</w:t>
      </w:r>
    </w:p>
    <w:p w:rsidR="001D4B70" w:rsidRDefault="001D4B70" w:rsidP="001D4B70">
      <w:pPr>
        <w:ind w:left="420"/>
        <w:rPr>
          <w:rFonts w:hint="eastAsia"/>
        </w:rPr>
      </w:pPr>
      <w:r>
        <w:rPr>
          <w:rFonts w:hint="eastAsia"/>
        </w:rPr>
        <w:t>内部类访问外部类的成员</w:t>
      </w:r>
      <w:r>
        <w:rPr>
          <w:rFonts w:hint="eastAsia"/>
        </w:rPr>
        <w:t>:</w:t>
      </w:r>
    </w:p>
    <w:p w:rsidR="001D4B70" w:rsidRDefault="001D4B70" w:rsidP="001D4B70">
      <w:pPr>
        <w:ind w:left="420"/>
        <w:rPr>
          <w:rFonts w:hint="eastAsia"/>
        </w:rPr>
      </w:pPr>
      <w:r>
        <w:rPr>
          <w:rFonts w:hint="eastAsia"/>
        </w:rPr>
        <w:t xml:space="preserve">  </w:t>
      </w:r>
      <w:r w:rsidR="00FE0D5E">
        <w:rPr>
          <w:rFonts w:hint="eastAsia"/>
        </w:rPr>
        <w:t>实例成员内部类，需要使用对象</w:t>
      </w:r>
      <w:r w:rsidR="00FE0D5E">
        <w:rPr>
          <w:rFonts w:hint="eastAsia"/>
        </w:rPr>
        <w:t>.</w:t>
      </w:r>
      <w:r w:rsidR="00FE0D5E">
        <w:rPr>
          <w:rFonts w:hint="eastAsia"/>
        </w:rPr>
        <w:t>成员</w:t>
      </w:r>
      <w:r w:rsidR="004F3C13">
        <w:rPr>
          <w:rFonts w:hint="eastAsia"/>
        </w:rPr>
        <w:t>；</w:t>
      </w:r>
    </w:p>
    <w:p w:rsidR="004F3C13" w:rsidRDefault="004F3C13" w:rsidP="001D4B70">
      <w:pPr>
        <w:ind w:left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静态成员内部类，只能访问静态的成员。</w:t>
      </w:r>
    </w:p>
    <w:p w:rsidR="004F3C13" w:rsidRDefault="000C71CD" w:rsidP="005D5EF2">
      <w:pPr>
        <w:pStyle w:val="1"/>
        <w:rPr>
          <w:rFonts w:hint="eastAsia"/>
        </w:rPr>
      </w:pPr>
      <w:r>
        <w:rPr>
          <w:rFonts w:hint="eastAsia"/>
        </w:rPr>
        <w:t>局部内部类</w:t>
      </w:r>
    </w:p>
    <w:p w:rsidR="000C71CD" w:rsidRDefault="000F2E34" w:rsidP="00B90D21">
      <w:pPr>
        <w:pStyle w:val="2"/>
        <w:numPr>
          <w:ilvl w:val="0"/>
          <w:numId w:val="45"/>
        </w:numPr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>(</w:t>
      </w:r>
      <w:r>
        <w:rPr>
          <w:rFonts w:hint="eastAsia"/>
        </w:rPr>
        <w:t>代码块，方法之类</w:t>
      </w:r>
      <w:r w:rsidR="005234E6">
        <w:rPr>
          <w:rFonts w:hint="eastAsia"/>
        </w:rPr>
        <w:t>{}</w:t>
      </w:r>
      <w:r>
        <w:rPr>
          <w:rFonts w:hint="eastAsia"/>
        </w:rPr>
        <w:t>)</w:t>
      </w:r>
    </w:p>
    <w:p w:rsidR="009F717B" w:rsidRDefault="00C66A87" w:rsidP="009F717B">
      <w:pPr>
        <w:ind w:left="840"/>
        <w:rPr>
          <w:rFonts w:hint="eastAsia"/>
        </w:rPr>
      </w:pPr>
      <w:r>
        <w:rPr>
          <w:rFonts w:hint="eastAsia"/>
        </w:rPr>
        <w:t>静态方法</w:t>
      </w:r>
    </w:p>
    <w:p w:rsidR="00C66A87" w:rsidRDefault="00C66A87" w:rsidP="009F717B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4962199B" wp14:editId="0538A195">
            <wp:extent cx="2950233" cy="94194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0914" cy="94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87" w:rsidRDefault="00C66A87" w:rsidP="009F717B">
      <w:pPr>
        <w:ind w:left="840"/>
        <w:rPr>
          <w:rFonts w:hint="eastAsia"/>
        </w:rPr>
      </w:pPr>
      <w:r>
        <w:rPr>
          <w:rFonts w:hint="eastAsia"/>
        </w:rPr>
        <w:t>实例方法</w:t>
      </w:r>
    </w:p>
    <w:p w:rsidR="00C66A87" w:rsidRDefault="00953FF7" w:rsidP="009F717B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4D3CBECE" wp14:editId="391004D6">
            <wp:extent cx="2777705" cy="189404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8039" cy="189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F7" w:rsidRDefault="00785A53" w:rsidP="00785A53">
      <w:pPr>
        <w:pStyle w:val="2"/>
        <w:rPr>
          <w:rFonts w:hint="eastAsia"/>
        </w:rPr>
      </w:pPr>
      <w:r>
        <w:rPr>
          <w:rFonts w:hint="eastAsia"/>
        </w:rPr>
        <w:t>创建对象</w:t>
      </w:r>
    </w:p>
    <w:p w:rsidR="00785A53" w:rsidRDefault="008E5C6F" w:rsidP="00785A53">
      <w:pPr>
        <w:ind w:left="840"/>
        <w:rPr>
          <w:rFonts w:hint="eastAsia"/>
        </w:rPr>
      </w:pPr>
      <w:r>
        <w:rPr>
          <w:rFonts w:hint="eastAsia"/>
        </w:rPr>
        <w:t>局部内部类只能在</w:t>
      </w:r>
      <w:r>
        <w:rPr>
          <w:rFonts w:hint="eastAsia"/>
        </w:rPr>
        <w:t>{}</w:t>
      </w:r>
      <w:r>
        <w:rPr>
          <w:rFonts w:hint="eastAsia"/>
        </w:rPr>
        <w:t>内部使用，在方法中创建</w:t>
      </w:r>
    </w:p>
    <w:p w:rsidR="008E5C6F" w:rsidRDefault="00282920" w:rsidP="00282920">
      <w:pPr>
        <w:pStyle w:val="2"/>
        <w:rPr>
          <w:rFonts w:hint="eastAsia"/>
        </w:rPr>
      </w:pPr>
      <w:r>
        <w:rPr>
          <w:rFonts w:hint="eastAsia"/>
        </w:rPr>
        <w:t>注意内容</w:t>
      </w:r>
    </w:p>
    <w:p w:rsidR="00282920" w:rsidRDefault="00DB279D" w:rsidP="00DB279D">
      <w:pPr>
        <w:pStyle w:val="a3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静态方法中的内部类只能访问外部类的静态成员</w:t>
      </w:r>
    </w:p>
    <w:p w:rsidR="00DB279D" w:rsidRDefault="007B1370" w:rsidP="00DB279D">
      <w:pPr>
        <w:pStyle w:val="a3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实例方法中的内部类可以访问静态成员和实例成员</w:t>
      </w:r>
    </w:p>
    <w:p w:rsidR="00736148" w:rsidRDefault="00736148" w:rsidP="00DB279D">
      <w:pPr>
        <w:pStyle w:val="a3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编译之后的文件：</w:t>
      </w:r>
      <w:r>
        <w:rPr>
          <w:rFonts w:hint="eastAsia"/>
        </w:rPr>
        <w:t>outer$ninner.class</w:t>
      </w:r>
    </w:p>
    <w:p w:rsidR="007B1370" w:rsidRDefault="00A80825" w:rsidP="00DB279D">
      <w:pPr>
        <w:pStyle w:val="a3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内部类访问局部变量</w:t>
      </w:r>
      <w:r>
        <w:rPr>
          <w:rFonts w:hint="eastAsia"/>
        </w:rPr>
        <w:t>:</w:t>
      </w:r>
    </w:p>
    <w:p w:rsidR="00A80825" w:rsidRDefault="00554BE4" w:rsidP="002E5DAB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1E79BA" wp14:editId="1014999B">
            <wp:extent cx="3794696" cy="238951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6916" cy="239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D6" w:rsidRDefault="000E5BEB" w:rsidP="00F3173A">
      <w:pPr>
        <w:pStyle w:val="1"/>
        <w:rPr>
          <w:rFonts w:hint="eastAsia"/>
        </w:rPr>
      </w:pPr>
      <w:r>
        <w:rPr>
          <w:rFonts w:hint="eastAsia"/>
        </w:rPr>
        <w:t>匿名内部类</w:t>
      </w:r>
    </w:p>
    <w:p w:rsidR="00B8728F" w:rsidRDefault="00963110" w:rsidP="005914AA">
      <w:pPr>
        <w:pStyle w:val="2"/>
        <w:numPr>
          <w:ilvl w:val="0"/>
          <w:numId w:val="47"/>
        </w:numPr>
        <w:rPr>
          <w:rFonts w:hint="eastAsia"/>
        </w:rPr>
      </w:pPr>
      <w:r>
        <w:rPr>
          <w:rFonts w:hint="eastAsia"/>
        </w:rPr>
        <w:t>语法</w:t>
      </w:r>
    </w:p>
    <w:p w:rsidR="00963110" w:rsidRDefault="00963110" w:rsidP="00963110">
      <w:pPr>
        <w:rPr>
          <w:rFonts w:hint="eastAsia"/>
        </w:rPr>
      </w:pPr>
      <w:r>
        <w:rPr>
          <w:noProof/>
        </w:rPr>
        <w:drawing>
          <wp:inline distT="0" distB="0" distL="0" distR="0" wp14:anchorId="7467B844" wp14:editId="235CC588">
            <wp:extent cx="2634792" cy="1026543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5108" cy="102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10" w:rsidRDefault="009F1B20" w:rsidP="00740835">
      <w:pPr>
        <w:pStyle w:val="2"/>
        <w:rPr>
          <w:rFonts w:hint="eastAsia"/>
        </w:rPr>
      </w:pPr>
      <w:r>
        <w:rPr>
          <w:rFonts w:hint="eastAsia"/>
        </w:rPr>
        <w:t>注意</w:t>
      </w:r>
    </w:p>
    <w:p w:rsidR="009F1B20" w:rsidRDefault="00046DB8" w:rsidP="00721755">
      <w:pPr>
        <w:pStyle w:val="3"/>
        <w:numPr>
          <w:ilvl w:val="0"/>
          <w:numId w:val="48"/>
        </w:numPr>
        <w:rPr>
          <w:rFonts w:hint="eastAsia"/>
        </w:rPr>
      </w:pPr>
      <w:r>
        <w:rPr>
          <w:rFonts w:hint="eastAsia"/>
        </w:rPr>
        <w:t>当子类只需要使用一次</w:t>
      </w:r>
    </w:p>
    <w:p w:rsidR="00412CD0" w:rsidRDefault="00CE2C52" w:rsidP="00DD2F8C">
      <w:pPr>
        <w:pStyle w:val="3"/>
        <w:rPr>
          <w:rFonts w:hint="eastAsia"/>
        </w:rPr>
      </w:pPr>
      <w:r>
        <w:rPr>
          <w:rFonts w:hint="eastAsia"/>
        </w:rPr>
        <w:t>隐藏子类的名称</w:t>
      </w:r>
    </w:p>
    <w:p w:rsidR="008B1672" w:rsidRDefault="000A5BA7" w:rsidP="00844762">
      <w:pPr>
        <w:pStyle w:val="3"/>
        <w:rPr>
          <w:rFonts w:hint="eastAsia"/>
        </w:rPr>
      </w:pPr>
      <w:r>
        <w:rPr>
          <w:rFonts w:hint="eastAsia"/>
        </w:rPr>
        <w:t>必须实现或者继承一个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接口</w:t>
      </w:r>
    </w:p>
    <w:p w:rsidR="000A5BA7" w:rsidRDefault="00220F27" w:rsidP="00706823">
      <w:pPr>
        <w:pStyle w:val="3"/>
        <w:rPr>
          <w:rFonts w:hint="eastAsia"/>
        </w:rPr>
      </w:pPr>
      <w:r>
        <w:rPr>
          <w:rFonts w:hint="eastAsia"/>
        </w:rPr>
        <w:t>不能声明静态，构造方法，抽象内容</w:t>
      </w:r>
    </w:p>
    <w:p w:rsidR="00220F27" w:rsidRDefault="00F429A8" w:rsidP="00415FCC">
      <w:pPr>
        <w:pStyle w:val="3"/>
        <w:rPr>
          <w:rFonts w:hint="eastAsia"/>
        </w:rPr>
      </w:pPr>
      <w:r>
        <w:rPr>
          <w:rFonts w:hint="eastAsia"/>
        </w:rPr>
        <w:t>同名问题可以使用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同父类的名称来实现不同的内容。</w:t>
      </w:r>
    </w:p>
    <w:p w:rsidR="003D2FA5" w:rsidRDefault="00244BA7" w:rsidP="00034F1C">
      <w:pPr>
        <w:pStyle w:val="3"/>
        <w:rPr>
          <w:rFonts w:hint="eastAsia"/>
        </w:rPr>
      </w:pPr>
      <w:r>
        <w:rPr>
          <w:rFonts w:hint="eastAsia"/>
        </w:rPr>
        <w:t>回调操作</w:t>
      </w:r>
      <w:r w:rsidR="00A46B66">
        <w:rPr>
          <w:rFonts w:hint="eastAsia"/>
        </w:rPr>
        <w:t>(</w:t>
      </w:r>
      <w:r w:rsidR="00A46B66">
        <w:rPr>
          <w:rFonts w:hint="eastAsia"/>
        </w:rPr>
        <w:t>匿名内部类</w:t>
      </w:r>
      <w:r w:rsidR="00A46B66">
        <w:rPr>
          <w:rFonts w:hint="eastAsia"/>
        </w:rPr>
        <w:t>)</w:t>
      </w:r>
      <w:r w:rsidR="00142247">
        <w:rPr>
          <w:rFonts w:hint="eastAsia"/>
        </w:rPr>
        <w:t>。</w:t>
      </w:r>
    </w:p>
    <w:p w:rsidR="00034F1C" w:rsidRDefault="00965240" w:rsidP="003D2FA5">
      <w:pPr>
        <w:pStyle w:val="3"/>
        <w:numPr>
          <w:ilvl w:val="0"/>
          <w:numId w:val="0"/>
        </w:numPr>
        <w:ind w:left="1260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 </w:t>
      </w:r>
    </w:p>
    <w:p w:rsidR="00B74281" w:rsidRPr="00B74281" w:rsidRDefault="00B74281" w:rsidP="00B74281">
      <w:pPr>
        <w:rPr>
          <w:rFonts w:hint="eastAsia"/>
        </w:rPr>
      </w:pPr>
    </w:p>
    <w:p w:rsidR="007B5846" w:rsidRPr="007B5846" w:rsidRDefault="007B5846" w:rsidP="007B5846"/>
    <w:sectPr w:rsidR="007B5846" w:rsidRPr="007B5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6E3" w:rsidRDefault="007506E3" w:rsidP="004E57FA">
      <w:r>
        <w:separator/>
      </w:r>
    </w:p>
  </w:endnote>
  <w:endnote w:type="continuationSeparator" w:id="0">
    <w:p w:rsidR="007506E3" w:rsidRDefault="007506E3" w:rsidP="004E5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6E3" w:rsidRDefault="007506E3" w:rsidP="004E57FA">
      <w:r>
        <w:separator/>
      </w:r>
    </w:p>
  </w:footnote>
  <w:footnote w:type="continuationSeparator" w:id="0">
    <w:p w:rsidR="007506E3" w:rsidRDefault="007506E3" w:rsidP="004E5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C6EF6"/>
    <w:multiLevelType w:val="hybridMultilevel"/>
    <w:tmpl w:val="5B7CF71E"/>
    <w:lvl w:ilvl="0" w:tplc="D7AA2DD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幼圆" w:hAnsi="幼圆" w:hint="default"/>
      </w:rPr>
    </w:lvl>
    <w:lvl w:ilvl="1" w:tplc="DCAE8C2E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幼圆" w:hAnsi="幼圆" w:hint="default"/>
      </w:rPr>
    </w:lvl>
    <w:lvl w:ilvl="2" w:tplc="5784D05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幼圆" w:hAnsi="幼圆" w:hint="default"/>
      </w:rPr>
    </w:lvl>
    <w:lvl w:ilvl="3" w:tplc="4F3408C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幼圆" w:hAnsi="幼圆" w:hint="default"/>
      </w:rPr>
    </w:lvl>
    <w:lvl w:ilvl="4" w:tplc="AFFC054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幼圆" w:hAnsi="幼圆" w:hint="default"/>
      </w:rPr>
    </w:lvl>
    <w:lvl w:ilvl="5" w:tplc="3A2ACF8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幼圆" w:hAnsi="幼圆" w:hint="default"/>
      </w:rPr>
    </w:lvl>
    <w:lvl w:ilvl="6" w:tplc="983019C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幼圆" w:hAnsi="幼圆" w:hint="default"/>
      </w:rPr>
    </w:lvl>
    <w:lvl w:ilvl="7" w:tplc="3364F89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幼圆" w:hAnsi="幼圆" w:hint="default"/>
      </w:rPr>
    </w:lvl>
    <w:lvl w:ilvl="8" w:tplc="910622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幼圆" w:hAnsi="幼圆" w:hint="default"/>
      </w:rPr>
    </w:lvl>
  </w:abstractNum>
  <w:abstractNum w:abstractNumId="1">
    <w:nsid w:val="162F2C1E"/>
    <w:multiLevelType w:val="hybridMultilevel"/>
    <w:tmpl w:val="73561972"/>
    <w:lvl w:ilvl="0" w:tplc="3F122782">
      <w:start w:val="1"/>
      <w:numFmt w:val="lowerLetter"/>
      <w:pStyle w:val="3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B471E66"/>
    <w:multiLevelType w:val="hybridMultilevel"/>
    <w:tmpl w:val="CA049BC0"/>
    <w:lvl w:ilvl="0" w:tplc="7E3054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幼圆" w:hAnsi="幼圆" w:hint="default"/>
      </w:rPr>
    </w:lvl>
    <w:lvl w:ilvl="1" w:tplc="B9EAEDAA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幼圆" w:hAnsi="幼圆" w:hint="default"/>
      </w:rPr>
    </w:lvl>
    <w:lvl w:ilvl="2" w:tplc="3886DD0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幼圆" w:hAnsi="幼圆" w:hint="default"/>
      </w:rPr>
    </w:lvl>
    <w:lvl w:ilvl="3" w:tplc="E11CAEA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幼圆" w:hAnsi="幼圆" w:hint="default"/>
      </w:rPr>
    </w:lvl>
    <w:lvl w:ilvl="4" w:tplc="3560FE1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幼圆" w:hAnsi="幼圆" w:hint="default"/>
      </w:rPr>
    </w:lvl>
    <w:lvl w:ilvl="5" w:tplc="1E08628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幼圆" w:hAnsi="幼圆" w:hint="default"/>
      </w:rPr>
    </w:lvl>
    <w:lvl w:ilvl="6" w:tplc="BC8C01C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幼圆" w:hAnsi="幼圆" w:hint="default"/>
      </w:rPr>
    </w:lvl>
    <w:lvl w:ilvl="7" w:tplc="6860879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幼圆" w:hAnsi="幼圆" w:hint="default"/>
      </w:rPr>
    </w:lvl>
    <w:lvl w:ilvl="8" w:tplc="C722E7B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幼圆" w:hAnsi="幼圆" w:hint="default"/>
      </w:rPr>
    </w:lvl>
  </w:abstractNum>
  <w:abstractNum w:abstractNumId="3">
    <w:nsid w:val="39CD3BE1"/>
    <w:multiLevelType w:val="hybridMultilevel"/>
    <w:tmpl w:val="82EAE454"/>
    <w:lvl w:ilvl="0" w:tplc="FBC44F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01C4075"/>
    <w:multiLevelType w:val="hybridMultilevel"/>
    <w:tmpl w:val="B57E1792"/>
    <w:lvl w:ilvl="0" w:tplc="D7741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CE4FCD"/>
    <w:multiLevelType w:val="hybridMultilevel"/>
    <w:tmpl w:val="5484B58E"/>
    <w:lvl w:ilvl="0" w:tplc="680CFE12">
      <w:start w:val="1"/>
      <w:numFmt w:val="upperLetter"/>
      <w:pStyle w:val="4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42917504"/>
    <w:multiLevelType w:val="hybridMultilevel"/>
    <w:tmpl w:val="BA32C4D6"/>
    <w:lvl w:ilvl="0" w:tplc="D818C84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幼圆" w:hAnsi="幼圆" w:hint="default"/>
      </w:rPr>
    </w:lvl>
    <w:lvl w:ilvl="1" w:tplc="96D4DBD4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幼圆" w:hAnsi="幼圆" w:hint="default"/>
      </w:rPr>
    </w:lvl>
    <w:lvl w:ilvl="2" w:tplc="F0BE3D5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幼圆" w:hAnsi="幼圆" w:hint="default"/>
      </w:rPr>
    </w:lvl>
    <w:lvl w:ilvl="3" w:tplc="6756BD7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幼圆" w:hAnsi="幼圆" w:hint="default"/>
      </w:rPr>
    </w:lvl>
    <w:lvl w:ilvl="4" w:tplc="F3A8061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幼圆" w:hAnsi="幼圆" w:hint="default"/>
      </w:rPr>
    </w:lvl>
    <w:lvl w:ilvl="5" w:tplc="9C169F1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幼圆" w:hAnsi="幼圆" w:hint="default"/>
      </w:rPr>
    </w:lvl>
    <w:lvl w:ilvl="6" w:tplc="D2A0F2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幼圆" w:hAnsi="幼圆" w:hint="default"/>
      </w:rPr>
    </w:lvl>
    <w:lvl w:ilvl="7" w:tplc="9530F60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幼圆" w:hAnsi="幼圆" w:hint="default"/>
      </w:rPr>
    </w:lvl>
    <w:lvl w:ilvl="8" w:tplc="4942F4C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幼圆" w:hAnsi="幼圆" w:hint="default"/>
      </w:rPr>
    </w:lvl>
  </w:abstractNum>
  <w:abstractNum w:abstractNumId="7">
    <w:nsid w:val="4E903447"/>
    <w:multiLevelType w:val="hybridMultilevel"/>
    <w:tmpl w:val="7F28B6DA"/>
    <w:lvl w:ilvl="0" w:tplc="AE9C33FC">
      <w:start w:val="1"/>
      <w:numFmt w:val="decimal"/>
      <w:pStyle w:val="2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25E307F"/>
    <w:multiLevelType w:val="hybridMultilevel"/>
    <w:tmpl w:val="8A50A29C"/>
    <w:lvl w:ilvl="0" w:tplc="CBF2B73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幼圆" w:hAnsi="幼圆" w:hint="default"/>
      </w:rPr>
    </w:lvl>
    <w:lvl w:ilvl="1" w:tplc="CE343ECE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幼圆" w:hAnsi="幼圆" w:hint="default"/>
      </w:rPr>
    </w:lvl>
    <w:lvl w:ilvl="2" w:tplc="E4E831F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幼圆" w:hAnsi="幼圆" w:hint="default"/>
      </w:rPr>
    </w:lvl>
    <w:lvl w:ilvl="3" w:tplc="389E990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幼圆" w:hAnsi="幼圆" w:hint="default"/>
      </w:rPr>
    </w:lvl>
    <w:lvl w:ilvl="4" w:tplc="05F6067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幼圆" w:hAnsi="幼圆" w:hint="default"/>
      </w:rPr>
    </w:lvl>
    <w:lvl w:ilvl="5" w:tplc="EF4A6B8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幼圆" w:hAnsi="幼圆" w:hint="default"/>
      </w:rPr>
    </w:lvl>
    <w:lvl w:ilvl="6" w:tplc="CCB827A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幼圆" w:hAnsi="幼圆" w:hint="default"/>
      </w:rPr>
    </w:lvl>
    <w:lvl w:ilvl="7" w:tplc="E1D0ABD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幼圆" w:hAnsi="幼圆" w:hint="default"/>
      </w:rPr>
    </w:lvl>
    <w:lvl w:ilvl="8" w:tplc="8A92A8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幼圆" w:hAnsi="幼圆" w:hint="default"/>
      </w:rPr>
    </w:lvl>
  </w:abstractNum>
  <w:abstractNum w:abstractNumId="9">
    <w:nsid w:val="550E545F"/>
    <w:multiLevelType w:val="hybridMultilevel"/>
    <w:tmpl w:val="143824F4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53E036B"/>
    <w:multiLevelType w:val="hybridMultilevel"/>
    <w:tmpl w:val="93221380"/>
    <w:lvl w:ilvl="0" w:tplc="5E124B4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幼圆" w:hAnsi="幼圆" w:hint="default"/>
      </w:rPr>
    </w:lvl>
    <w:lvl w:ilvl="1" w:tplc="38405BE4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幼圆" w:hAnsi="幼圆" w:hint="default"/>
      </w:rPr>
    </w:lvl>
    <w:lvl w:ilvl="2" w:tplc="CB28414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幼圆" w:hAnsi="幼圆" w:hint="default"/>
      </w:rPr>
    </w:lvl>
    <w:lvl w:ilvl="3" w:tplc="43A2004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幼圆" w:hAnsi="幼圆" w:hint="default"/>
      </w:rPr>
    </w:lvl>
    <w:lvl w:ilvl="4" w:tplc="CC0A4DA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幼圆" w:hAnsi="幼圆" w:hint="default"/>
      </w:rPr>
    </w:lvl>
    <w:lvl w:ilvl="5" w:tplc="A628C7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幼圆" w:hAnsi="幼圆" w:hint="default"/>
      </w:rPr>
    </w:lvl>
    <w:lvl w:ilvl="6" w:tplc="7AE089B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幼圆" w:hAnsi="幼圆" w:hint="default"/>
      </w:rPr>
    </w:lvl>
    <w:lvl w:ilvl="7" w:tplc="A824043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幼圆" w:hAnsi="幼圆" w:hint="default"/>
      </w:rPr>
    </w:lvl>
    <w:lvl w:ilvl="8" w:tplc="6E9258E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幼圆" w:hAnsi="幼圆" w:hint="default"/>
      </w:rPr>
    </w:lvl>
  </w:abstractNum>
  <w:abstractNum w:abstractNumId="11">
    <w:nsid w:val="57DF3B7E"/>
    <w:multiLevelType w:val="hybridMultilevel"/>
    <w:tmpl w:val="349CA5E8"/>
    <w:lvl w:ilvl="0" w:tplc="4A1CA96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271F69"/>
    <w:multiLevelType w:val="hybridMultilevel"/>
    <w:tmpl w:val="82F8EC68"/>
    <w:lvl w:ilvl="0" w:tplc="00E80CE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幼圆" w:hAnsi="幼圆" w:hint="default"/>
      </w:rPr>
    </w:lvl>
    <w:lvl w:ilvl="1" w:tplc="10AAACEC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幼圆" w:hAnsi="幼圆" w:hint="default"/>
      </w:rPr>
    </w:lvl>
    <w:lvl w:ilvl="2" w:tplc="670A46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幼圆" w:hAnsi="幼圆" w:hint="default"/>
      </w:rPr>
    </w:lvl>
    <w:lvl w:ilvl="3" w:tplc="1A6262C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幼圆" w:hAnsi="幼圆" w:hint="default"/>
      </w:rPr>
    </w:lvl>
    <w:lvl w:ilvl="4" w:tplc="FCAAB7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幼圆" w:hAnsi="幼圆" w:hint="default"/>
      </w:rPr>
    </w:lvl>
    <w:lvl w:ilvl="5" w:tplc="79320B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幼圆" w:hAnsi="幼圆" w:hint="default"/>
      </w:rPr>
    </w:lvl>
    <w:lvl w:ilvl="6" w:tplc="05C6F89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幼圆" w:hAnsi="幼圆" w:hint="default"/>
      </w:rPr>
    </w:lvl>
    <w:lvl w:ilvl="7" w:tplc="C28C10E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幼圆" w:hAnsi="幼圆" w:hint="default"/>
      </w:rPr>
    </w:lvl>
    <w:lvl w:ilvl="8" w:tplc="772A1A1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幼圆" w:hAnsi="幼圆" w:hint="default"/>
      </w:rPr>
    </w:lvl>
  </w:abstractNum>
  <w:abstractNum w:abstractNumId="13">
    <w:nsid w:val="5FB579B6"/>
    <w:multiLevelType w:val="hybridMultilevel"/>
    <w:tmpl w:val="42006A2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AF637A1"/>
    <w:multiLevelType w:val="hybridMultilevel"/>
    <w:tmpl w:val="B288B10E"/>
    <w:lvl w:ilvl="0" w:tplc="FC78356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幼圆" w:hAnsi="幼圆" w:hint="default"/>
      </w:rPr>
    </w:lvl>
    <w:lvl w:ilvl="1" w:tplc="2CD65D82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幼圆" w:hAnsi="幼圆" w:hint="default"/>
      </w:rPr>
    </w:lvl>
    <w:lvl w:ilvl="2" w:tplc="B7B41A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幼圆" w:hAnsi="幼圆" w:hint="default"/>
      </w:rPr>
    </w:lvl>
    <w:lvl w:ilvl="3" w:tplc="4E9896F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幼圆" w:hAnsi="幼圆" w:hint="default"/>
      </w:rPr>
    </w:lvl>
    <w:lvl w:ilvl="4" w:tplc="5B08C77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幼圆" w:hAnsi="幼圆" w:hint="default"/>
      </w:rPr>
    </w:lvl>
    <w:lvl w:ilvl="5" w:tplc="A794685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幼圆" w:hAnsi="幼圆" w:hint="default"/>
      </w:rPr>
    </w:lvl>
    <w:lvl w:ilvl="6" w:tplc="30B4CE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幼圆" w:hAnsi="幼圆" w:hint="default"/>
      </w:rPr>
    </w:lvl>
    <w:lvl w:ilvl="7" w:tplc="4BA8F14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幼圆" w:hAnsi="幼圆" w:hint="default"/>
      </w:rPr>
    </w:lvl>
    <w:lvl w:ilvl="8" w:tplc="1F903F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幼圆" w:hAnsi="幼圆" w:hint="default"/>
      </w:rPr>
    </w:lvl>
  </w:abstractNum>
  <w:abstractNum w:abstractNumId="15">
    <w:nsid w:val="796B4055"/>
    <w:multiLevelType w:val="hybridMultilevel"/>
    <w:tmpl w:val="80F0017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A52717A"/>
    <w:multiLevelType w:val="hybridMultilevel"/>
    <w:tmpl w:val="47D053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7"/>
    <w:lvlOverride w:ilvl="0">
      <w:startOverride w:val="1"/>
    </w:lvlOverride>
  </w:num>
  <w:num w:numId="5">
    <w:abstractNumId w:val="13"/>
  </w:num>
  <w:num w:numId="6">
    <w:abstractNumId w:val="16"/>
  </w:num>
  <w:num w:numId="7">
    <w:abstractNumId w:val="15"/>
  </w:num>
  <w:num w:numId="8">
    <w:abstractNumId w:val="9"/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1"/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5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7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6"/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8"/>
  </w:num>
  <w:num w:numId="32">
    <w:abstractNumId w:val="1"/>
    <w:lvlOverride w:ilvl="0">
      <w:startOverride w:val="1"/>
    </w:lvlOverride>
  </w:num>
  <w:num w:numId="33">
    <w:abstractNumId w:val="7"/>
    <w:lvlOverride w:ilvl="0">
      <w:startOverride w:val="1"/>
    </w:lvlOverride>
  </w:num>
  <w:num w:numId="34">
    <w:abstractNumId w:val="14"/>
  </w:num>
  <w:num w:numId="35">
    <w:abstractNumId w:val="12"/>
  </w:num>
  <w:num w:numId="36">
    <w:abstractNumId w:val="2"/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0"/>
  </w:num>
  <w:num w:numId="40">
    <w:abstractNumId w:val="5"/>
    <w:lvlOverride w:ilvl="0">
      <w:startOverride w:val="1"/>
    </w:lvlOverride>
  </w:num>
  <w:num w:numId="41">
    <w:abstractNumId w:val="0"/>
  </w:num>
  <w:num w:numId="42">
    <w:abstractNumId w:val="7"/>
    <w:lvlOverride w:ilvl="0">
      <w:startOverride w:val="1"/>
    </w:lvlOverride>
  </w:num>
  <w:num w:numId="43">
    <w:abstractNumId w:val="7"/>
    <w:lvlOverride w:ilvl="0">
      <w:startOverride w:val="1"/>
    </w:lvlOverride>
  </w:num>
  <w:num w:numId="44">
    <w:abstractNumId w:val="7"/>
    <w:lvlOverride w:ilvl="0">
      <w:startOverride w:val="1"/>
    </w:lvlOverride>
  </w:num>
  <w:num w:numId="45">
    <w:abstractNumId w:val="7"/>
    <w:lvlOverride w:ilvl="0">
      <w:startOverride w:val="1"/>
    </w:lvlOverride>
  </w:num>
  <w:num w:numId="46">
    <w:abstractNumId w:val="3"/>
  </w:num>
  <w:num w:numId="47">
    <w:abstractNumId w:val="7"/>
    <w:lvlOverride w:ilvl="0">
      <w:startOverride w:val="1"/>
    </w:lvlOverride>
  </w:num>
  <w:num w:numId="48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47F"/>
    <w:rsid w:val="00002807"/>
    <w:rsid w:val="00004636"/>
    <w:rsid w:val="00006F75"/>
    <w:rsid w:val="000104A9"/>
    <w:rsid w:val="0001369E"/>
    <w:rsid w:val="00016C99"/>
    <w:rsid w:val="0002265B"/>
    <w:rsid w:val="00034F1C"/>
    <w:rsid w:val="00044997"/>
    <w:rsid w:val="00046DB8"/>
    <w:rsid w:val="00051FA9"/>
    <w:rsid w:val="00055D65"/>
    <w:rsid w:val="00057800"/>
    <w:rsid w:val="00066B55"/>
    <w:rsid w:val="000719CD"/>
    <w:rsid w:val="00074714"/>
    <w:rsid w:val="000821AC"/>
    <w:rsid w:val="000821D0"/>
    <w:rsid w:val="000851B5"/>
    <w:rsid w:val="00094756"/>
    <w:rsid w:val="000A2F51"/>
    <w:rsid w:val="000A4059"/>
    <w:rsid w:val="000A5BA7"/>
    <w:rsid w:val="000A66A4"/>
    <w:rsid w:val="000B53FF"/>
    <w:rsid w:val="000C0E31"/>
    <w:rsid w:val="000C3BCF"/>
    <w:rsid w:val="000C71CD"/>
    <w:rsid w:val="000D1ED7"/>
    <w:rsid w:val="000D1F35"/>
    <w:rsid w:val="000D3D4C"/>
    <w:rsid w:val="000E223C"/>
    <w:rsid w:val="000E5BEB"/>
    <w:rsid w:val="000E692E"/>
    <w:rsid w:val="000F27A5"/>
    <w:rsid w:val="000F2E34"/>
    <w:rsid w:val="000F5239"/>
    <w:rsid w:val="000F58D2"/>
    <w:rsid w:val="000F6769"/>
    <w:rsid w:val="000F6870"/>
    <w:rsid w:val="00100BDB"/>
    <w:rsid w:val="0010346E"/>
    <w:rsid w:val="0010424A"/>
    <w:rsid w:val="0011052E"/>
    <w:rsid w:val="0011416F"/>
    <w:rsid w:val="00141273"/>
    <w:rsid w:val="00142247"/>
    <w:rsid w:val="0014376E"/>
    <w:rsid w:val="00143E02"/>
    <w:rsid w:val="001459B1"/>
    <w:rsid w:val="00153581"/>
    <w:rsid w:val="0015554B"/>
    <w:rsid w:val="00160A2E"/>
    <w:rsid w:val="00160B77"/>
    <w:rsid w:val="00170276"/>
    <w:rsid w:val="00170498"/>
    <w:rsid w:val="001758DC"/>
    <w:rsid w:val="00182716"/>
    <w:rsid w:val="001858B6"/>
    <w:rsid w:val="00190877"/>
    <w:rsid w:val="00192254"/>
    <w:rsid w:val="001947F1"/>
    <w:rsid w:val="00196747"/>
    <w:rsid w:val="001A4896"/>
    <w:rsid w:val="001A54FA"/>
    <w:rsid w:val="001A6ED5"/>
    <w:rsid w:val="001A7C9D"/>
    <w:rsid w:val="001B25A0"/>
    <w:rsid w:val="001B4F27"/>
    <w:rsid w:val="001B6257"/>
    <w:rsid w:val="001B72E9"/>
    <w:rsid w:val="001C2C3A"/>
    <w:rsid w:val="001C58C3"/>
    <w:rsid w:val="001D4B70"/>
    <w:rsid w:val="001D4CA4"/>
    <w:rsid w:val="001E5592"/>
    <w:rsid w:val="001F1B7E"/>
    <w:rsid w:val="001F285B"/>
    <w:rsid w:val="001F2C90"/>
    <w:rsid w:val="001F3F45"/>
    <w:rsid w:val="001F5AD7"/>
    <w:rsid w:val="001F7136"/>
    <w:rsid w:val="001F72DB"/>
    <w:rsid w:val="00205324"/>
    <w:rsid w:val="002063C9"/>
    <w:rsid w:val="00220F27"/>
    <w:rsid w:val="0022129E"/>
    <w:rsid w:val="002222D0"/>
    <w:rsid w:val="0022430D"/>
    <w:rsid w:val="00227550"/>
    <w:rsid w:val="00227ECC"/>
    <w:rsid w:val="002351AF"/>
    <w:rsid w:val="00236873"/>
    <w:rsid w:val="002371DD"/>
    <w:rsid w:val="0024103E"/>
    <w:rsid w:val="00244BA7"/>
    <w:rsid w:val="0024607B"/>
    <w:rsid w:val="0025041F"/>
    <w:rsid w:val="00251F2D"/>
    <w:rsid w:val="002525D6"/>
    <w:rsid w:val="00255676"/>
    <w:rsid w:val="00256C91"/>
    <w:rsid w:val="00257438"/>
    <w:rsid w:val="0026075D"/>
    <w:rsid w:val="00261A8F"/>
    <w:rsid w:val="00264037"/>
    <w:rsid w:val="00277A3E"/>
    <w:rsid w:val="002821E8"/>
    <w:rsid w:val="00282920"/>
    <w:rsid w:val="00294B65"/>
    <w:rsid w:val="002A3CDF"/>
    <w:rsid w:val="002A4A55"/>
    <w:rsid w:val="002B769B"/>
    <w:rsid w:val="002B7C81"/>
    <w:rsid w:val="002C5F50"/>
    <w:rsid w:val="002D45CE"/>
    <w:rsid w:val="002D6C00"/>
    <w:rsid w:val="002E4CEC"/>
    <w:rsid w:val="002E5DAB"/>
    <w:rsid w:val="002F4F87"/>
    <w:rsid w:val="002F67E2"/>
    <w:rsid w:val="002F7F48"/>
    <w:rsid w:val="00301B3D"/>
    <w:rsid w:val="00302E3F"/>
    <w:rsid w:val="003037D6"/>
    <w:rsid w:val="00312447"/>
    <w:rsid w:val="00323D2F"/>
    <w:rsid w:val="00327C0D"/>
    <w:rsid w:val="003310B0"/>
    <w:rsid w:val="003361E7"/>
    <w:rsid w:val="0034166C"/>
    <w:rsid w:val="00347CF4"/>
    <w:rsid w:val="00352FBA"/>
    <w:rsid w:val="00355C05"/>
    <w:rsid w:val="00366C79"/>
    <w:rsid w:val="0037417E"/>
    <w:rsid w:val="00374D60"/>
    <w:rsid w:val="00374D8E"/>
    <w:rsid w:val="00375D26"/>
    <w:rsid w:val="003764DD"/>
    <w:rsid w:val="00376A56"/>
    <w:rsid w:val="003814C4"/>
    <w:rsid w:val="00383A09"/>
    <w:rsid w:val="003939A7"/>
    <w:rsid w:val="003939A9"/>
    <w:rsid w:val="003A003F"/>
    <w:rsid w:val="003A2B90"/>
    <w:rsid w:val="003A4A86"/>
    <w:rsid w:val="003B38D3"/>
    <w:rsid w:val="003C2CC0"/>
    <w:rsid w:val="003D2FA5"/>
    <w:rsid w:val="003D42AB"/>
    <w:rsid w:val="003D66C6"/>
    <w:rsid w:val="003D751D"/>
    <w:rsid w:val="003E2087"/>
    <w:rsid w:val="003F584E"/>
    <w:rsid w:val="004029E6"/>
    <w:rsid w:val="0041099F"/>
    <w:rsid w:val="00412CD0"/>
    <w:rsid w:val="00415FCC"/>
    <w:rsid w:val="004228CF"/>
    <w:rsid w:val="004230BA"/>
    <w:rsid w:val="00443E4B"/>
    <w:rsid w:val="00450EB9"/>
    <w:rsid w:val="00453D05"/>
    <w:rsid w:val="00454BD2"/>
    <w:rsid w:val="00456C1F"/>
    <w:rsid w:val="00462086"/>
    <w:rsid w:val="00470416"/>
    <w:rsid w:val="0047212C"/>
    <w:rsid w:val="00473699"/>
    <w:rsid w:val="00474A0A"/>
    <w:rsid w:val="00475FE2"/>
    <w:rsid w:val="00476217"/>
    <w:rsid w:val="0048309F"/>
    <w:rsid w:val="00487DC0"/>
    <w:rsid w:val="00491888"/>
    <w:rsid w:val="00492130"/>
    <w:rsid w:val="00496BE8"/>
    <w:rsid w:val="004A1246"/>
    <w:rsid w:val="004A132F"/>
    <w:rsid w:val="004A33C9"/>
    <w:rsid w:val="004A3975"/>
    <w:rsid w:val="004C79CB"/>
    <w:rsid w:val="004D10DD"/>
    <w:rsid w:val="004D16ED"/>
    <w:rsid w:val="004D25B4"/>
    <w:rsid w:val="004D2F8F"/>
    <w:rsid w:val="004D3E6F"/>
    <w:rsid w:val="004D41F0"/>
    <w:rsid w:val="004D7D11"/>
    <w:rsid w:val="004E07D2"/>
    <w:rsid w:val="004E4EA6"/>
    <w:rsid w:val="004E57FA"/>
    <w:rsid w:val="004F3C13"/>
    <w:rsid w:val="004F4F1F"/>
    <w:rsid w:val="00506D68"/>
    <w:rsid w:val="005156C4"/>
    <w:rsid w:val="00517B41"/>
    <w:rsid w:val="00522F2A"/>
    <w:rsid w:val="005234E6"/>
    <w:rsid w:val="00533150"/>
    <w:rsid w:val="005344F2"/>
    <w:rsid w:val="00534B48"/>
    <w:rsid w:val="00535658"/>
    <w:rsid w:val="005378C2"/>
    <w:rsid w:val="0053799E"/>
    <w:rsid w:val="00543B99"/>
    <w:rsid w:val="00544699"/>
    <w:rsid w:val="00544EFD"/>
    <w:rsid w:val="005456FD"/>
    <w:rsid w:val="00546AB8"/>
    <w:rsid w:val="00551DAF"/>
    <w:rsid w:val="00552DDC"/>
    <w:rsid w:val="00554BE4"/>
    <w:rsid w:val="005622B3"/>
    <w:rsid w:val="00565790"/>
    <w:rsid w:val="00565C2F"/>
    <w:rsid w:val="00566A64"/>
    <w:rsid w:val="005726B6"/>
    <w:rsid w:val="00582A37"/>
    <w:rsid w:val="00583228"/>
    <w:rsid w:val="005839C5"/>
    <w:rsid w:val="005875F5"/>
    <w:rsid w:val="00587A33"/>
    <w:rsid w:val="0059134B"/>
    <w:rsid w:val="005914AA"/>
    <w:rsid w:val="005A2601"/>
    <w:rsid w:val="005A6B1A"/>
    <w:rsid w:val="005B59A5"/>
    <w:rsid w:val="005C0221"/>
    <w:rsid w:val="005C7A9E"/>
    <w:rsid w:val="005D18A3"/>
    <w:rsid w:val="005D5EF2"/>
    <w:rsid w:val="005E49C3"/>
    <w:rsid w:val="005E5B63"/>
    <w:rsid w:val="005F03C6"/>
    <w:rsid w:val="005F4964"/>
    <w:rsid w:val="005F7E71"/>
    <w:rsid w:val="005F7FE7"/>
    <w:rsid w:val="00603A65"/>
    <w:rsid w:val="00605ACE"/>
    <w:rsid w:val="006112A1"/>
    <w:rsid w:val="00614DAD"/>
    <w:rsid w:val="00617541"/>
    <w:rsid w:val="00620705"/>
    <w:rsid w:val="00626980"/>
    <w:rsid w:val="00631369"/>
    <w:rsid w:val="006459AC"/>
    <w:rsid w:val="006471DD"/>
    <w:rsid w:val="0065043E"/>
    <w:rsid w:val="00650906"/>
    <w:rsid w:val="00650D6C"/>
    <w:rsid w:val="00662647"/>
    <w:rsid w:val="00662C8F"/>
    <w:rsid w:val="00664FF2"/>
    <w:rsid w:val="00666D56"/>
    <w:rsid w:val="0067201A"/>
    <w:rsid w:val="00673317"/>
    <w:rsid w:val="00673F07"/>
    <w:rsid w:val="00675BB3"/>
    <w:rsid w:val="00675BDA"/>
    <w:rsid w:val="00680B4A"/>
    <w:rsid w:val="00681437"/>
    <w:rsid w:val="00685C87"/>
    <w:rsid w:val="00687484"/>
    <w:rsid w:val="00690445"/>
    <w:rsid w:val="006A5259"/>
    <w:rsid w:val="006A56E4"/>
    <w:rsid w:val="006A711F"/>
    <w:rsid w:val="006B0768"/>
    <w:rsid w:val="006B0F84"/>
    <w:rsid w:val="006B2220"/>
    <w:rsid w:val="006C095B"/>
    <w:rsid w:val="006C209E"/>
    <w:rsid w:val="006C4891"/>
    <w:rsid w:val="006C6C68"/>
    <w:rsid w:val="006D01E5"/>
    <w:rsid w:val="006D3C62"/>
    <w:rsid w:val="006F1206"/>
    <w:rsid w:val="006F1697"/>
    <w:rsid w:val="006F423D"/>
    <w:rsid w:val="00702E0B"/>
    <w:rsid w:val="00706823"/>
    <w:rsid w:val="007075D4"/>
    <w:rsid w:val="00710BE6"/>
    <w:rsid w:val="0071258A"/>
    <w:rsid w:val="00712CB1"/>
    <w:rsid w:val="00721755"/>
    <w:rsid w:val="00730BC2"/>
    <w:rsid w:val="007322B2"/>
    <w:rsid w:val="00733AA0"/>
    <w:rsid w:val="00736148"/>
    <w:rsid w:val="007369DC"/>
    <w:rsid w:val="00740835"/>
    <w:rsid w:val="00741D94"/>
    <w:rsid w:val="007506E3"/>
    <w:rsid w:val="00751F1A"/>
    <w:rsid w:val="00763043"/>
    <w:rsid w:val="00766F7E"/>
    <w:rsid w:val="00770154"/>
    <w:rsid w:val="00775D75"/>
    <w:rsid w:val="00785A53"/>
    <w:rsid w:val="00786ECE"/>
    <w:rsid w:val="00795CFF"/>
    <w:rsid w:val="007A0665"/>
    <w:rsid w:val="007B12E2"/>
    <w:rsid w:val="007B1370"/>
    <w:rsid w:val="007B2247"/>
    <w:rsid w:val="007B24D7"/>
    <w:rsid w:val="007B3120"/>
    <w:rsid w:val="007B57DE"/>
    <w:rsid w:val="007B5846"/>
    <w:rsid w:val="007C2AFE"/>
    <w:rsid w:val="007C4DFB"/>
    <w:rsid w:val="007C4E27"/>
    <w:rsid w:val="007C6C03"/>
    <w:rsid w:val="007C70CF"/>
    <w:rsid w:val="007D776A"/>
    <w:rsid w:val="007D7CC4"/>
    <w:rsid w:val="007E4F22"/>
    <w:rsid w:val="007F0D3D"/>
    <w:rsid w:val="007F2285"/>
    <w:rsid w:val="007F3045"/>
    <w:rsid w:val="007F69B0"/>
    <w:rsid w:val="00805856"/>
    <w:rsid w:val="008137BC"/>
    <w:rsid w:val="00820E0B"/>
    <w:rsid w:val="00827F94"/>
    <w:rsid w:val="00835159"/>
    <w:rsid w:val="0083713A"/>
    <w:rsid w:val="00837CBF"/>
    <w:rsid w:val="00844762"/>
    <w:rsid w:val="0087063B"/>
    <w:rsid w:val="00873964"/>
    <w:rsid w:val="00875B93"/>
    <w:rsid w:val="008773F6"/>
    <w:rsid w:val="00884D2A"/>
    <w:rsid w:val="00885178"/>
    <w:rsid w:val="00886410"/>
    <w:rsid w:val="00893352"/>
    <w:rsid w:val="008B14DE"/>
    <w:rsid w:val="008B1672"/>
    <w:rsid w:val="008B4854"/>
    <w:rsid w:val="008B553A"/>
    <w:rsid w:val="008D0923"/>
    <w:rsid w:val="008D4F7D"/>
    <w:rsid w:val="008E2057"/>
    <w:rsid w:val="008E28FB"/>
    <w:rsid w:val="008E51CF"/>
    <w:rsid w:val="008E5C6F"/>
    <w:rsid w:val="008E68A6"/>
    <w:rsid w:val="008F249C"/>
    <w:rsid w:val="00900D79"/>
    <w:rsid w:val="00903BAC"/>
    <w:rsid w:val="00922285"/>
    <w:rsid w:val="00930B6E"/>
    <w:rsid w:val="009317F0"/>
    <w:rsid w:val="00936424"/>
    <w:rsid w:val="00940969"/>
    <w:rsid w:val="009421CE"/>
    <w:rsid w:val="009426C5"/>
    <w:rsid w:val="00943A9A"/>
    <w:rsid w:val="009451E1"/>
    <w:rsid w:val="00946AB5"/>
    <w:rsid w:val="00947BBF"/>
    <w:rsid w:val="00953FF7"/>
    <w:rsid w:val="0096006E"/>
    <w:rsid w:val="00963110"/>
    <w:rsid w:val="00965240"/>
    <w:rsid w:val="009724DF"/>
    <w:rsid w:val="00980EC7"/>
    <w:rsid w:val="009941A1"/>
    <w:rsid w:val="009A42C5"/>
    <w:rsid w:val="009A5856"/>
    <w:rsid w:val="009B6375"/>
    <w:rsid w:val="009D4C57"/>
    <w:rsid w:val="009E08FB"/>
    <w:rsid w:val="009E0961"/>
    <w:rsid w:val="009E20D9"/>
    <w:rsid w:val="009E2E50"/>
    <w:rsid w:val="009E604D"/>
    <w:rsid w:val="009E6162"/>
    <w:rsid w:val="009F0CF9"/>
    <w:rsid w:val="009F1B20"/>
    <w:rsid w:val="009F4C4B"/>
    <w:rsid w:val="009F717B"/>
    <w:rsid w:val="00A02C1B"/>
    <w:rsid w:val="00A037B4"/>
    <w:rsid w:val="00A13938"/>
    <w:rsid w:val="00A1567F"/>
    <w:rsid w:val="00A21EF3"/>
    <w:rsid w:val="00A24290"/>
    <w:rsid w:val="00A27BDB"/>
    <w:rsid w:val="00A32D11"/>
    <w:rsid w:val="00A361A2"/>
    <w:rsid w:val="00A3747F"/>
    <w:rsid w:val="00A41114"/>
    <w:rsid w:val="00A46B66"/>
    <w:rsid w:val="00A53D4D"/>
    <w:rsid w:val="00A74D8A"/>
    <w:rsid w:val="00A77667"/>
    <w:rsid w:val="00A80825"/>
    <w:rsid w:val="00A95870"/>
    <w:rsid w:val="00A9666A"/>
    <w:rsid w:val="00AA6F0E"/>
    <w:rsid w:val="00AB107D"/>
    <w:rsid w:val="00AB2231"/>
    <w:rsid w:val="00AC0500"/>
    <w:rsid w:val="00AC079D"/>
    <w:rsid w:val="00AC2112"/>
    <w:rsid w:val="00AC6A3C"/>
    <w:rsid w:val="00AD38AD"/>
    <w:rsid w:val="00AE3D17"/>
    <w:rsid w:val="00AE4E2F"/>
    <w:rsid w:val="00AF125C"/>
    <w:rsid w:val="00AF1F9A"/>
    <w:rsid w:val="00AF2896"/>
    <w:rsid w:val="00AF2AC8"/>
    <w:rsid w:val="00AF2B31"/>
    <w:rsid w:val="00AF6890"/>
    <w:rsid w:val="00B00919"/>
    <w:rsid w:val="00B04A68"/>
    <w:rsid w:val="00B20D93"/>
    <w:rsid w:val="00B212FB"/>
    <w:rsid w:val="00B23542"/>
    <w:rsid w:val="00B26A31"/>
    <w:rsid w:val="00B30EDF"/>
    <w:rsid w:val="00B31597"/>
    <w:rsid w:val="00B34D71"/>
    <w:rsid w:val="00B35094"/>
    <w:rsid w:val="00B41783"/>
    <w:rsid w:val="00B46D6D"/>
    <w:rsid w:val="00B57A18"/>
    <w:rsid w:val="00B57B44"/>
    <w:rsid w:val="00B667A2"/>
    <w:rsid w:val="00B74281"/>
    <w:rsid w:val="00B8728F"/>
    <w:rsid w:val="00B90D21"/>
    <w:rsid w:val="00BB070E"/>
    <w:rsid w:val="00BB6E2E"/>
    <w:rsid w:val="00BC3CE5"/>
    <w:rsid w:val="00BE5BBD"/>
    <w:rsid w:val="00BF1E07"/>
    <w:rsid w:val="00BF54A5"/>
    <w:rsid w:val="00BF571F"/>
    <w:rsid w:val="00BF579E"/>
    <w:rsid w:val="00C017A3"/>
    <w:rsid w:val="00C0295C"/>
    <w:rsid w:val="00C0676A"/>
    <w:rsid w:val="00C10DFE"/>
    <w:rsid w:val="00C22281"/>
    <w:rsid w:val="00C32671"/>
    <w:rsid w:val="00C331A0"/>
    <w:rsid w:val="00C35C62"/>
    <w:rsid w:val="00C37753"/>
    <w:rsid w:val="00C41DF1"/>
    <w:rsid w:val="00C41FD1"/>
    <w:rsid w:val="00C4331F"/>
    <w:rsid w:val="00C52AED"/>
    <w:rsid w:val="00C554B6"/>
    <w:rsid w:val="00C61179"/>
    <w:rsid w:val="00C61531"/>
    <w:rsid w:val="00C615AF"/>
    <w:rsid w:val="00C61751"/>
    <w:rsid w:val="00C640B6"/>
    <w:rsid w:val="00C66A87"/>
    <w:rsid w:val="00C67076"/>
    <w:rsid w:val="00C744B3"/>
    <w:rsid w:val="00C74571"/>
    <w:rsid w:val="00C876E6"/>
    <w:rsid w:val="00C92F1C"/>
    <w:rsid w:val="00CA0726"/>
    <w:rsid w:val="00CA5B51"/>
    <w:rsid w:val="00CA68CB"/>
    <w:rsid w:val="00CB0A83"/>
    <w:rsid w:val="00CB11A1"/>
    <w:rsid w:val="00CB7CB6"/>
    <w:rsid w:val="00CC15C4"/>
    <w:rsid w:val="00CC1B11"/>
    <w:rsid w:val="00CC375E"/>
    <w:rsid w:val="00CD0DC8"/>
    <w:rsid w:val="00CD7C92"/>
    <w:rsid w:val="00CE2C52"/>
    <w:rsid w:val="00CE75BE"/>
    <w:rsid w:val="00CF2928"/>
    <w:rsid w:val="00CF2E62"/>
    <w:rsid w:val="00CF3304"/>
    <w:rsid w:val="00D05152"/>
    <w:rsid w:val="00D066FC"/>
    <w:rsid w:val="00D2100C"/>
    <w:rsid w:val="00D21E72"/>
    <w:rsid w:val="00D237F3"/>
    <w:rsid w:val="00D3242D"/>
    <w:rsid w:val="00D40C1F"/>
    <w:rsid w:val="00D566EA"/>
    <w:rsid w:val="00D654B8"/>
    <w:rsid w:val="00D744FA"/>
    <w:rsid w:val="00D82775"/>
    <w:rsid w:val="00D834DD"/>
    <w:rsid w:val="00DA349F"/>
    <w:rsid w:val="00DB0390"/>
    <w:rsid w:val="00DB279D"/>
    <w:rsid w:val="00DC0E37"/>
    <w:rsid w:val="00DD2F8C"/>
    <w:rsid w:val="00DD44A6"/>
    <w:rsid w:val="00DD503F"/>
    <w:rsid w:val="00DD67DB"/>
    <w:rsid w:val="00DE4170"/>
    <w:rsid w:val="00DE4989"/>
    <w:rsid w:val="00DF2484"/>
    <w:rsid w:val="00DF29EB"/>
    <w:rsid w:val="00DF4E92"/>
    <w:rsid w:val="00DF599F"/>
    <w:rsid w:val="00DF5A00"/>
    <w:rsid w:val="00E10A1A"/>
    <w:rsid w:val="00E31431"/>
    <w:rsid w:val="00E3439C"/>
    <w:rsid w:val="00E35095"/>
    <w:rsid w:val="00E35A12"/>
    <w:rsid w:val="00E44419"/>
    <w:rsid w:val="00E60382"/>
    <w:rsid w:val="00E6132E"/>
    <w:rsid w:val="00E61486"/>
    <w:rsid w:val="00E7062B"/>
    <w:rsid w:val="00E7118C"/>
    <w:rsid w:val="00E744AA"/>
    <w:rsid w:val="00E745A9"/>
    <w:rsid w:val="00E77482"/>
    <w:rsid w:val="00E77F06"/>
    <w:rsid w:val="00E85A80"/>
    <w:rsid w:val="00E90020"/>
    <w:rsid w:val="00E92625"/>
    <w:rsid w:val="00E95DFA"/>
    <w:rsid w:val="00EA0812"/>
    <w:rsid w:val="00EA6BDB"/>
    <w:rsid w:val="00EB0576"/>
    <w:rsid w:val="00EB1624"/>
    <w:rsid w:val="00EC0924"/>
    <w:rsid w:val="00EC5D11"/>
    <w:rsid w:val="00ED7661"/>
    <w:rsid w:val="00EE4BA3"/>
    <w:rsid w:val="00EF06A1"/>
    <w:rsid w:val="00EF0816"/>
    <w:rsid w:val="00EF0DA6"/>
    <w:rsid w:val="00F02AC1"/>
    <w:rsid w:val="00F032CF"/>
    <w:rsid w:val="00F03770"/>
    <w:rsid w:val="00F06D35"/>
    <w:rsid w:val="00F1526F"/>
    <w:rsid w:val="00F22737"/>
    <w:rsid w:val="00F22868"/>
    <w:rsid w:val="00F26BAD"/>
    <w:rsid w:val="00F3173A"/>
    <w:rsid w:val="00F36071"/>
    <w:rsid w:val="00F429A8"/>
    <w:rsid w:val="00F4426E"/>
    <w:rsid w:val="00F53781"/>
    <w:rsid w:val="00F61EBC"/>
    <w:rsid w:val="00F67D1D"/>
    <w:rsid w:val="00F7000A"/>
    <w:rsid w:val="00F735CA"/>
    <w:rsid w:val="00F75858"/>
    <w:rsid w:val="00F75C18"/>
    <w:rsid w:val="00F801E2"/>
    <w:rsid w:val="00F842F3"/>
    <w:rsid w:val="00F9503A"/>
    <w:rsid w:val="00FA14DB"/>
    <w:rsid w:val="00FA73B5"/>
    <w:rsid w:val="00FA7836"/>
    <w:rsid w:val="00FC3DF3"/>
    <w:rsid w:val="00FC5E21"/>
    <w:rsid w:val="00FD3CA7"/>
    <w:rsid w:val="00FD6044"/>
    <w:rsid w:val="00FD69B7"/>
    <w:rsid w:val="00FE0D5E"/>
    <w:rsid w:val="00FE4EA3"/>
    <w:rsid w:val="00FE4EF5"/>
    <w:rsid w:val="00FE69EA"/>
    <w:rsid w:val="00FF02D5"/>
    <w:rsid w:val="00FF1CE2"/>
    <w:rsid w:val="00FF29D0"/>
    <w:rsid w:val="00FF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6132E"/>
    <w:pPr>
      <w:keepNext/>
      <w:keepLines/>
      <w:numPr>
        <w:numId w:val="2"/>
      </w:numPr>
      <w:spacing w:line="360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4E92"/>
    <w:pPr>
      <w:keepNext/>
      <w:keepLines/>
      <w:numPr>
        <w:numId w:val="3"/>
      </w:numPr>
      <w:outlineLvl w:val="1"/>
    </w:pPr>
    <w:rPr>
      <w:rFonts w:ascii="Cambria" w:hAnsi="Cambria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665"/>
    <w:pPr>
      <w:keepNext/>
      <w:keepLines/>
      <w:numPr>
        <w:numId w:val="1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4290"/>
    <w:pPr>
      <w:keepNext/>
      <w:keepLines/>
      <w:numPr>
        <w:numId w:val="14"/>
      </w:numPr>
      <w:spacing w:line="377" w:lineRule="auto"/>
      <w:ind w:leftChars="600" w:left="600" w:hangingChars="200" w:hanging="200"/>
      <w:outlineLvl w:val="3"/>
    </w:pPr>
    <w:rPr>
      <w:rFonts w:ascii="Cambria" w:hAnsi="Cambria"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F07"/>
    <w:pPr>
      <w:ind w:firstLineChars="200" w:firstLine="420"/>
    </w:pPr>
  </w:style>
  <w:style w:type="table" w:styleId="a4">
    <w:name w:val="Table Grid"/>
    <w:basedOn w:val="a1"/>
    <w:uiPriority w:val="59"/>
    <w:rsid w:val="006D3C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E5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4E57F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E5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4E57FA"/>
    <w:rPr>
      <w:sz w:val="18"/>
      <w:szCs w:val="18"/>
    </w:rPr>
  </w:style>
  <w:style w:type="character" w:customStyle="1" w:styleId="1Char">
    <w:name w:val="标题 1 Char"/>
    <w:link w:val="1"/>
    <w:uiPriority w:val="9"/>
    <w:rsid w:val="00E6132E"/>
    <w:rPr>
      <w:rFonts w:eastAsia="宋体"/>
      <w:b/>
      <w:bCs/>
      <w:kern w:val="44"/>
      <w:szCs w:val="44"/>
    </w:rPr>
  </w:style>
  <w:style w:type="character" w:customStyle="1" w:styleId="2Char">
    <w:name w:val="标题 2 Char"/>
    <w:link w:val="2"/>
    <w:uiPriority w:val="9"/>
    <w:rsid w:val="00DF4E92"/>
    <w:rPr>
      <w:rFonts w:ascii="Cambria" w:eastAsia="宋体" w:hAnsi="Cambria" w:cs="Times New Roman"/>
      <w:bCs/>
      <w:szCs w:val="32"/>
    </w:rPr>
  </w:style>
  <w:style w:type="character" w:customStyle="1" w:styleId="3Char">
    <w:name w:val="标题 3 Char"/>
    <w:link w:val="3"/>
    <w:uiPriority w:val="9"/>
    <w:rsid w:val="007A0665"/>
    <w:rPr>
      <w:bCs/>
      <w:szCs w:val="32"/>
    </w:rPr>
  </w:style>
  <w:style w:type="character" w:customStyle="1" w:styleId="4Char">
    <w:name w:val="标题 4 Char"/>
    <w:link w:val="4"/>
    <w:uiPriority w:val="9"/>
    <w:rsid w:val="00A24290"/>
    <w:rPr>
      <w:rFonts w:ascii="Cambria" w:eastAsia="宋体" w:hAnsi="Cambria" w:cs="Times New Roman"/>
      <w:bCs/>
      <w:sz w:val="1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3939A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39A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6132E"/>
    <w:pPr>
      <w:keepNext/>
      <w:keepLines/>
      <w:numPr>
        <w:numId w:val="2"/>
      </w:numPr>
      <w:spacing w:line="360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4E92"/>
    <w:pPr>
      <w:keepNext/>
      <w:keepLines/>
      <w:numPr>
        <w:numId w:val="3"/>
      </w:numPr>
      <w:outlineLvl w:val="1"/>
    </w:pPr>
    <w:rPr>
      <w:rFonts w:ascii="Cambria" w:hAnsi="Cambria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665"/>
    <w:pPr>
      <w:keepNext/>
      <w:keepLines/>
      <w:numPr>
        <w:numId w:val="1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4290"/>
    <w:pPr>
      <w:keepNext/>
      <w:keepLines/>
      <w:numPr>
        <w:numId w:val="14"/>
      </w:numPr>
      <w:spacing w:line="377" w:lineRule="auto"/>
      <w:ind w:leftChars="600" w:left="600" w:hangingChars="200" w:hanging="200"/>
      <w:outlineLvl w:val="3"/>
    </w:pPr>
    <w:rPr>
      <w:rFonts w:ascii="Cambria" w:hAnsi="Cambria"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F07"/>
    <w:pPr>
      <w:ind w:firstLineChars="200" w:firstLine="420"/>
    </w:pPr>
  </w:style>
  <w:style w:type="table" w:styleId="a4">
    <w:name w:val="Table Grid"/>
    <w:basedOn w:val="a1"/>
    <w:uiPriority w:val="59"/>
    <w:rsid w:val="006D3C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E5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4E57F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E5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4E57FA"/>
    <w:rPr>
      <w:sz w:val="18"/>
      <w:szCs w:val="18"/>
    </w:rPr>
  </w:style>
  <w:style w:type="character" w:customStyle="1" w:styleId="1Char">
    <w:name w:val="标题 1 Char"/>
    <w:link w:val="1"/>
    <w:uiPriority w:val="9"/>
    <w:rsid w:val="00E6132E"/>
    <w:rPr>
      <w:rFonts w:eastAsia="宋体"/>
      <w:b/>
      <w:bCs/>
      <w:kern w:val="44"/>
      <w:szCs w:val="44"/>
    </w:rPr>
  </w:style>
  <w:style w:type="character" w:customStyle="1" w:styleId="2Char">
    <w:name w:val="标题 2 Char"/>
    <w:link w:val="2"/>
    <w:uiPriority w:val="9"/>
    <w:rsid w:val="00DF4E92"/>
    <w:rPr>
      <w:rFonts w:ascii="Cambria" w:eastAsia="宋体" w:hAnsi="Cambria" w:cs="Times New Roman"/>
      <w:bCs/>
      <w:szCs w:val="32"/>
    </w:rPr>
  </w:style>
  <w:style w:type="character" w:customStyle="1" w:styleId="3Char">
    <w:name w:val="标题 3 Char"/>
    <w:link w:val="3"/>
    <w:uiPriority w:val="9"/>
    <w:rsid w:val="007A0665"/>
    <w:rPr>
      <w:bCs/>
      <w:szCs w:val="32"/>
    </w:rPr>
  </w:style>
  <w:style w:type="character" w:customStyle="1" w:styleId="4Char">
    <w:name w:val="标题 4 Char"/>
    <w:link w:val="4"/>
    <w:uiPriority w:val="9"/>
    <w:rsid w:val="00A24290"/>
    <w:rPr>
      <w:rFonts w:ascii="Cambria" w:eastAsia="宋体" w:hAnsi="Cambria" w:cs="Times New Roman"/>
      <w:bCs/>
      <w:sz w:val="1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3939A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39A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8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77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336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660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3811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4239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375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7479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2758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2111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853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5991;&#26723;&#27169;&#26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5A5E2-7DA1-4255-9A68-87E866AF2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150</TotalTime>
  <Pages>3</Pages>
  <Words>90</Words>
  <Characters>518</Characters>
  <Application>Microsoft Office Word</Application>
  <DocSecurity>0</DocSecurity>
  <Lines>4</Lines>
  <Paragraphs>1</Paragraphs>
  <ScaleCrop>false</ScaleCrop>
  <Company>Microsoft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290</cp:revision>
  <dcterms:created xsi:type="dcterms:W3CDTF">2018-04-11T00:54:00Z</dcterms:created>
  <dcterms:modified xsi:type="dcterms:W3CDTF">2018-04-11T03:54:00Z</dcterms:modified>
</cp:coreProperties>
</file>