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82" w:rsidRDefault="00FE0DB0" w:rsidP="00B04655">
      <w:pPr>
        <w:pStyle w:val="1"/>
        <w:rPr>
          <w:rFonts w:hint="eastAsia"/>
        </w:rPr>
      </w:pPr>
      <w:r>
        <w:rPr>
          <w:rFonts w:hint="eastAsia"/>
        </w:rPr>
        <w:t>内部类</w:t>
      </w:r>
      <w:r w:rsidR="00CC5C91">
        <w:rPr>
          <w:rFonts w:hint="eastAsia"/>
        </w:rPr>
        <w:t>定义</w:t>
      </w:r>
    </w:p>
    <w:p w:rsidR="00FE0DB0" w:rsidRDefault="0095709B" w:rsidP="00991F8A">
      <w:pPr>
        <w:pStyle w:val="1"/>
        <w:rPr>
          <w:rFonts w:hint="eastAsia"/>
        </w:rPr>
      </w:pPr>
      <w:r>
        <w:rPr>
          <w:rFonts w:hint="eastAsia"/>
        </w:rPr>
        <w:t>内部类优点</w:t>
      </w:r>
    </w:p>
    <w:p w:rsidR="00420D3C" w:rsidRDefault="00A9655E" w:rsidP="00A9655E">
      <w:pPr>
        <w:pStyle w:val="1"/>
        <w:rPr>
          <w:rFonts w:hint="eastAsia"/>
        </w:rPr>
      </w:pPr>
      <w:r>
        <w:rPr>
          <w:rFonts w:hint="eastAsia"/>
        </w:rPr>
        <w:t>内部类分类</w:t>
      </w:r>
    </w:p>
    <w:p w:rsidR="00A9655E" w:rsidRDefault="008A289B" w:rsidP="008A289B">
      <w:pPr>
        <w:pStyle w:val="2"/>
        <w:rPr>
          <w:rFonts w:hint="eastAsia"/>
        </w:rPr>
      </w:pPr>
      <w:r>
        <w:rPr>
          <w:rFonts w:hint="eastAsia"/>
        </w:rPr>
        <w:t>实例成员内部类</w:t>
      </w:r>
    </w:p>
    <w:p w:rsidR="008A289B" w:rsidRDefault="00616773" w:rsidP="00616773">
      <w:pPr>
        <w:pStyle w:val="2"/>
        <w:rPr>
          <w:rFonts w:hint="eastAsia"/>
        </w:rPr>
      </w:pPr>
      <w:r>
        <w:rPr>
          <w:rFonts w:hint="eastAsia"/>
        </w:rPr>
        <w:t>静态成员内部类</w:t>
      </w:r>
    </w:p>
    <w:p w:rsidR="00BA7C90" w:rsidRDefault="003A531B" w:rsidP="003A531B">
      <w:pPr>
        <w:pStyle w:val="2"/>
        <w:rPr>
          <w:rFonts w:hint="eastAsia"/>
        </w:rPr>
      </w:pPr>
      <w:r>
        <w:rPr>
          <w:rFonts w:hint="eastAsia"/>
        </w:rPr>
        <w:t>局部内部类</w:t>
      </w:r>
    </w:p>
    <w:p w:rsidR="003A531B" w:rsidRDefault="001A7E50" w:rsidP="001A7E50">
      <w:pPr>
        <w:pStyle w:val="2"/>
        <w:rPr>
          <w:rFonts w:hint="eastAsia"/>
        </w:rPr>
      </w:pPr>
      <w:r>
        <w:rPr>
          <w:rFonts w:hint="eastAsia"/>
        </w:rPr>
        <w:t>匿名内部类</w:t>
      </w:r>
    </w:p>
    <w:p w:rsidR="006062C0" w:rsidRDefault="00176354" w:rsidP="0062226C">
      <w:pPr>
        <w:pStyle w:val="1"/>
        <w:rPr>
          <w:rFonts w:hint="eastAsia"/>
        </w:rPr>
      </w:pPr>
      <w:proofErr w:type="gramStart"/>
      <w:r>
        <w:rPr>
          <w:rFonts w:hint="eastAsia"/>
        </w:rPr>
        <w:t>lambda</w:t>
      </w:r>
      <w:r w:rsidR="00C348DD">
        <w:rPr>
          <w:rFonts w:hint="eastAsia"/>
        </w:rPr>
        <w:t>(</w:t>
      </w:r>
      <w:proofErr w:type="gramEnd"/>
      <w:r w:rsidR="00C348DD">
        <w:rPr>
          <w:rFonts w:hint="eastAsia"/>
        </w:rPr>
        <w:t>java8)</w:t>
      </w:r>
    </w:p>
    <w:p w:rsidR="001D5D2E" w:rsidRDefault="008551A1" w:rsidP="000D695B">
      <w:pPr>
        <w:pStyle w:val="2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函数式接口</w:t>
      </w:r>
    </w:p>
    <w:p w:rsidR="0042014B" w:rsidRDefault="00145A87" w:rsidP="00145A87">
      <w:pPr>
        <w:ind w:left="840"/>
        <w:rPr>
          <w:rFonts w:hint="eastAsia"/>
        </w:rPr>
      </w:pPr>
      <w:r>
        <w:rPr>
          <w:rFonts w:hint="eastAsia"/>
        </w:rPr>
        <w:t>接口只能有一个抽象方法。</w:t>
      </w:r>
      <w:r w:rsidR="009B4E0C">
        <w:rPr>
          <w:rFonts w:hint="eastAsia"/>
        </w:rPr>
        <w:t>可以有其他方法。</w:t>
      </w:r>
    </w:p>
    <w:p w:rsidR="00306284" w:rsidRDefault="00B27A22" w:rsidP="00145A87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E7E4335" wp14:editId="7CE52BAE">
            <wp:extent cx="2333333" cy="10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22" w:rsidRDefault="002C3CAF" w:rsidP="003E63AD">
      <w:pPr>
        <w:pStyle w:val="2"/>
        <w:rPr>
          <w:rFonts w:hint="eastAsia"/>
        </w:rPr>
      </w:pPr>
      <w:r>
        <w:rPr>
          <w:rFonts w:hint="eastAsia"/>
        </w:rPr>
        <w:t>语法</w:t>
      </w:r>
    </w:p>
    <w:p w:rsidR="002C3CAF" w:rsidRPr="002C3CAF" w:rsidRDefault="002C3CAF" w:rsidP="002C3CAF">
      <w:pPr>
        <w:ind w:firstLineChars="300" w:firstLine="630"/>
        <w:rPr>
          <w:rFonts w:hint="eastAsia"/>
        </w:rPr>
      </w:pPr>
      <w:r w:rsidRPr="002C3CAF">
        <w:t>(</w:t>
      </w:r>
      <w:r w:rsidRPr="002C3CAF">
        <w:t>参数</w:t>
      </w:r>
      <w:r w:rsidRPr="002C3CAF">
        <w:t>)-&gt;{</w:t>
      </w:r>
      <w:r w:rsidRPr="002C3CAF">
        <w:t>表达式</w:t>
      </w:r>
      <w:r w:rsidRPr="002C3CAF">
        <w:t>};</w:t>
      </w:r>
    </w:p>
    <w:p w:rsidR="00A74DA7" w:rsidRDefault="00672B26" w:rsidP="00A74DA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D4C2210" wp14:editId="78B658A5">
            <wp:extent cx="3906130" cy="170803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636" cy="17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1F" w:rsidRDefault="00276FE5" w:rsidP="00276FE5">
      <w:pPr>
        <w:pStyle w:val="1"/>
        <w:rPr>
          <w:rFonts w:hint="eastAsia"/>
        </w:rPr>
      </w:pPr>
      <w:r>
        <w:rPr>
          <w:rFonts w:hint="eastAsia"/>
        </w:rPr>
        <w:t>方法引用</w:t>
      </w:r>
    </w:p>
    <w:p w:rsidR="00276FE5" w:rsidRDefault="00E73E17" w:rsidP="00276FE5">
      <w:pPr>
        <w:ind w:left="420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只是用一个方法。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61E81" w:rsidTr="00B61E81">
        <w:tc>
          <w:tcPr>
            <w:tcW w:w="8522" w:type="dxa"/>
          </w:tcPr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只调用一个方法，必须是类方法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B61E8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arr</w:t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{</w:t>
            </w:r>
            <w:r w:rsidRPr="00B61E81">
              <w:rPr>
                <w:rFonts w:ascii="Consolas" w:hAnsi="Consolas" w:cs="Consolas"/>
                <w:color w:val="2A00FF"/>
                <w:kern w:val="0"/>
                <w:szCs w:val="21"/>
              </w:rPr>
              <w:t>"aa"</w:t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B61E81">
              <w:rPr>
                <w:rFonts w:ascii="Consolas" w:hAnsi="Consolas" w:cs="Consolas"/>
                <w:color w:val="2A00FF"/>
                <w:kern w:val="0"/>
                <w:szCs w:val="21"/>
              </w:rPr>
              <w:t>"bb"</w:t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B61E81">
              <w:rPr>
                <w:rFonts w:ascii="Consolas" w:hAnsi="Consolas" w:cs="Consolas"/>
                <w:color w:val="2A00FF"/>
                <w:kern w:val="0"/>
                <w:szCs w:val="21"/>
              </w:rPr>
              <w:t>"cc"</w:t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>};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arrs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)-&gt;{return Arrays.toString(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arrs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);};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System.out.println(la.show(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Arrays::toString;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System.out.println(la.show(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arr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调用特定对象的实例方法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)-&gt;{return "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".equals(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);};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System.out.println(la.show("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"));*/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"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"::equals;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System.out.println(la.show("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"));*/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//System.out::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println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对象的方法使用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(str.length())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(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str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)-&gt;{return str.length();};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System.out.println(la.show("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aaa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"));*/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String::length;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System.out.println(la.show("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aaa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"));*/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//4.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>调用构造器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()-&gt;{return new Person1();};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la.create().test();*/</w:t>
            </w:r>
          </w:p>
          <w:p w:rsidR="00B61E81" w:rsidRPr="00B61E81" w:rsidRDefault="00B61E81" w:rsidP="00B61E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/*La1 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la</w:t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Person1::new;</w:t>
            </w:r>
          </w:p>
          <w:p w:rsidR="00B61E81" w:rsidRDefault="00B61E81" w:rsidP="00B61E81"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B61E81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la.create().test();*/</w:t>
            </w:r>
          </w:p>
        </w:tc>
      </w:tr>
    </w:tbl>
    <w:p w:rsidR="00E73E17" w:rsidRDefault="006242C4" w:rsidP="002A3FC1">
      <w:pPr>
        <w:pStyle w:val="1"/>
        <w:rPr>
          <w:rFonts w:hint="eastAsia"/>
        </w:rPr>
      </w:pPr>
      <w:r>
        <w:rPr>
          <w:rFonts w:hint="eastAsia"/>
        </w:rPr>
        <w:lastRenderedPageBreak/>
        <w:t>匿名内部类和</w:t>
      </w:r>
      <w:r>
        <w:rPr>
          <w:rFonts w:hint="eastAsia"/>
        </w:rPr>
        <w:t>lambda</w:t>
      </w:r>
      <w:r>
        <w:rPr>
          <w:rFonts w:hint="eastAsia"/>
        </w:rPr>
        <w:t>区别</w:t>
      </w:r>
    </w:p>
    <w:p w:rsidR="006242C4" w:rsidRDefault="00844D92" w:rsidP="00844D92">
      <w:pPr>
        <w:pStyle w:val="2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只能调用函数接口</w:t>
      </w:r>
    </w:p>
    <w:p w:rsidR="00844D92" w:rsidRDefault="00A2700D" w:rsidP="00844D92">
      <w:pPr>
        <w:ind w:left="840"/>
        <w:rPr>
          <w:rFonts w:hint="eastAsia"/>
        </w:rPr>
      </w:pPr>
      <w:r>
        <w:rPr>
          <w:rFonts w:hint="eastAsia"/>
        </w:rPr>
        <w:t>匿名内部类可以是</w:t>
      </w:r>
      <w:r w:rsidR="00F96E2F">
        <w:rPr>
          <w:rFonts w:hint="eastAsia"/>
        </w:rPr>
        <w:t>实现普通</w:t>
      </w:r>
      <w:r>
        <w:rPr>
          <w:rFonts w:hint="eastAsia"/>
        </w:rPr>
        <w:t>接口</w:t>
      </w:r>
      <w:r w:rsidR="00F96E2F">
        <w:rPr>
          <w:rFonts w:hint="eastAsia"/>
        </w:rPr>
        <w:t>，抽象类，普通类</w:t>
      </w:r>
    </w:p>
    <w:p w:rsidR="00F96E2F" w:rsidRDefault="005D2968" w:rsidP="005D2968">
      <w:pPr>
        <w:pStyle w:val="2"/>
        <w:rPr>
          <w:rFonts w:hint="eastAsia"/>
        </w:rPr>
      </w:pPr>
      <w:r>
        <w:rPr>
          <w:rFonts w:hint="eastAsia"/>
        </w:rPr>
        <w:t>lambda</w:t>
      </w:r>
      <w:r>
        <w:rPr>
          <w:rFonts w:hint="eastAsia"/>
        </w:rPr>
        <w:t>不能调用默认方法。</w:t>
      </w:r>
    </w:p>
    <w:p w:rsidR="005D2968" w:rsidRDefault="001F6011" w:rsidP="0007791A">
      <w:pPr>
        <w:pStyle w:val="1"/>
        <w:rPr>
          <w:rFonts w:hint="eastAsia"/>
        </w:rPr>
      </w:pPr>
      <w:r>
        <w:rPr>
          <w:rFonts w:hint="eastAsia"/>
        </w:rPr>
        <w:t>多态</w:t>
      </w:r>
    </w:p>
    <w:p w:rsidR="001F6011" w:rsidRDefault="009C67CE" w:rsidP="001F6011">
      <w:pPr>
        <w:ind w:left="420"/>
        <w:rPr>
          <w:rFonts w:hint="eastAsia"/>
        </w:rPr>
      </w:pPr>
      <w:r>
        <w:rPr>
          <w:rFonts w:hint="eastAsia"/>
        </w:rPr>
        <w:t>多态使用前提</w:t>
      </w:r>
      <w:r>
        <w:rPr>
          <w:rFonts w:hint="eastAsia"/>
        </w:rPr>
        <w:t>:</w:t>
      </w:r>
      <w:r w:rsidR="00CB69B6">
        <w:rPr>
          <w:rFonts w:hint="eastAsia"/>
        </w:rPr>
        <w:t>继承</w:t>
      </w:r>
      <w:r w:rsidR="00CB69B6">
        <w:rPr>
          <w:rFonts w:hint="eastAsia"/>
        </w:rPr>
        <w:t>(</w:t>
      </w:r>
      <w:r w:rsidR="00CB69B6">
        <w:rPr>
          <w:rFonts w:hint="eastAsia"/>
        </w:rPr>
        <w:t>实现</w:t>
      </w:r>
      <w:r w:rsidR="00CB69B6">
        <w:rPr>
          <w:rFonts w:hint="eastAsia"/>
        </w:rPr>
        <w:t>)</w:t>
      </w:r>
      <w:r w:rsidR="00927D74">
        <w:rPr>
          <w:rFonts w:hint="eastAsia"/>
        </w:rPr>
        <w:t>基础之上</w:t>
      </w:r>
    </w:p>
    <w:p w:rsidR="00927D74" w:rsidRDefault="00D719D9" w:rsidP="00AE6003">
      <w:pPr>
        <w:pStyle w:val="2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使用</w:t>
      </w:r>
    </w:p>
    <w:p w:rsidR="00D719D9" w:rsidRDefault="00D95F25" w:rsidP="00D719D9">
      <w:pPr>
        <w:ind w:left="840"/>
        <w:rPr>
          <w:rFonts w:hint="eastAsia"/>
        </w:rPr>
      </w:pP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 xml:space="preserve"> =</w:t>
      </w:r>
      <w:r w:rsidR="009428A5">
        <w:rPr>
          <w:rFonts w:hint="eastAsia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子类对象</w:t>
      </w:r>
    </w:p>
    <w:p w:rsidR="00E9133B" w:rsidRDefault="009C56EE" w:rsidP="00353673">
      <w:pPr>
        <w:pStyle w:val="2"/>
        <w:rPr>
          <w:rFonts w:hint="eastAsia"/>
        </w:rPr>
      </w:pPr>
      <w:r>
        <w:rPr>
          <w:rFonts w:hint="eastAsia"/>
        </w:rPr>
        <w:t>使用场景</w:t>
      </w:r>
    </w:p>
    <w:p w:rsidR="009C56EE" w:rsidRDefault="00EA6FEB" w:rsidP="0025352D">
      <w:pPr>
        <w:ind w:left="840"/>
        <w:rPr>
          <w:rFonts w:hint="eastAsia"/>
        </w:rPr>
      </w:pPr>
      <w:proofErr w:type="gramStart"/>
      <w:r>
        <w:rPr>
          <w:rFonts w:hint="eastAsia"/>
        </w:rPr>
        <w:t>父类类型</w:t>
      </w:r>
      <w:proofErr w:type="gramEnd"/>
      <w:r w:rsidR="00971BC5">
        <w:rPr>
          <w:rFonts w:hint="eastAsia"/>
        </w:rPr>
        <w:t>作为参数类型</w:t>
      </w:r>
    </w:p>
    <w:p w:rsidR="00940F28" w:rsidRDefault="00FD5782" w:rsidP="0025352D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4B14C93" wp14:editId="2BCCE1C8">
            <wp:extent cx="4468483" cy="74423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204" cy="7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BC5" w:rsidRDefault="009728AC" w:rsidP="0025352D">
      <w:pPr>
        <w:ind w:left="840"/>
        <w:rPr>
          <w:rFonts w:hint="eastAsia"/>
        </w:rPr>
      </w:pPr>
      <w:proofErr w:type="gramStart"/>
      <w:r>
        <w:rPr>
          <w:rFonts w:hint="eastAsia"/>
        </w:rPr>
        <w:t>父类类型</w:t>
      </w:r>
      <w:proofErr w:type="gramEnd"/>
      <w:r>
        <w:rPr>
          <w:rFonts w:hint="eastAsia"/>
        </w:rPr>
        <w:t>作为返回值类型</w:t>
      </w:r>
    </w:p>
    <w:p w:rsidR="001D12DB" w:rsidRPr="009728AC" w:rsidRDefault="006154BB" w:rsidP="0025352D">
      <w:pPr>
        <w:ind w:left="840"/>
      </w:pPr>
      <w:r>
        <w:rPr>
          <w:noProof/>
        </w:rPr>
        <w:drawing>
          <wp:inline distT="0" distB="0" distL="0" distR="0" wp14:anchorId="0AA84C07" wp14:editId="4C10FA62">
            <wp:extent cx="3010618" cy="1391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964" cy="13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2DB" w:rsidRPr="00972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F24" w:rsidRDefault="007B1F24" w:rsidP="004E57FA">
      <w:r>
        <w:separator/>
      </w:r>
    </w:p>
  </w:endnote>
  <w:endnote w:type="continuationSeparator" w:id="0">
    <w:p w:rsidR="007B1F24" w:rsidRDefault="007B1F24" w:rsidP="004E5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F24" w:rsidRDefault="007B1F24" w:rsidP="004E57FA">
      <w:r>
        <w:separator/>
      </w:r>
    </w:p>
  </w:footnote>
  <w:footnote w:type="continuationSeparator" w:id="0">
    <w:p w:rsidR="007B1F24" w:rsidRDefault="007B1F24" w:rsidP="004E5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EF6"/>
    <w:multiLevelType w:val="hybridMultilevel"/>
    <w:tmpl w:val="5B7CF71E"/>
    <w:lvl w:ilvl="0" w:tplc="D7AA2D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DCAE8C2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5784D0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F3408C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AFFC05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3A2ACF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983019C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3364F89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9106221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">
    <w:nsid w:val="162F2C1E"/>
    <w:multiLevelType w:val="hybridMultilevel"/>
    <w:tmpl w:val="73561972"/>
    <w:lvl w:ilvl="0" w:tplc="3F122782">
      <w:start w:val="1"/>
      <w:numFmt w:val="lowerLetter"/>
      <w:pStyle w:val="3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471E66"/>
    <w:multiLevelType w:val="hybridMultilevel"/>
    <w:tmpl w:val="CA049BC0"/>
    <w:lvl w:ilvl="0" w:tplc="7E3054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B9EAEDA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3886DD0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E11CAE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3560FE1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1E08628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BC8C01C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686087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C722E7B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3">
    <w:nsid w:val="401C4075"/>
    <w:multiLevelType w:val="hybridMultilevel"/>
    <w:tmpl w:val="B57E1792"/>
    <w:lvl w:ilvl="0" w:tplc="D7741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E4FCD"/>
    <w:multiLevelType w:val="hybridMultilevel"/>
    <w:tmpl w:val="5484B58E"/>
    <w:lvl w:ilvl="0" w:tplc="680CFE12">
      <w:start w:val="1"/>
      <w:numFmt w:val="upperLetter"/>
      <w:pStyle w:val="4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2917504"/>
    <w:multiLevelType w:val="hybridMultilevel"/>
    <w:tmpl w:val="BA32C4D6"/>
    <w:lvl w:ilvl="0" w:tplc="D818C84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96D4DBD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F0BE3D5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6756BD7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F3A8061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9C169F1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D2A0F2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9530F60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4942F4C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6">
    <w:nsid w:val="4E903447"/>
    <w:multiLevelType w:val="hybridMultilevel"/>
    <w:tmpl w:val="7F28B6DA"/>
    <w:lvl w:ilvl="0" w:tplc="AE9C33FC">
      <w:start w:val="1"/>
      <w:numFmt w:val="decimal"/>
      <w:pStyle w:val="2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25E307F"/>
    <w:multiLevelType w:val="hybridMultilevel"/>
    <w:tmpl w:val="8A50A29C"/>
    <w:lvl w:ilvl="0" w:tplc="CBF2B7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CE343EC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E4E831F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389E99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05F6067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EF4A6B8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CCB827A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E1D0ABD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8A92A8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8">
    <w:nsid w:val="550E545F"/>
    <w:multiLevelType w:val="hybridMultilevel"/>
    <w:tmpl w:val="143824F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53E036B"/>
    <w:multiLevelType w:val="hybridMultilevel"/>
    <w:tmpl w:val="93221380"/>
    <w:lvl w:ilvl="0" w:tplc="5E124B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38405BE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CB28414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3A200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CC0A4D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A628C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7AE089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A82404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6E9258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0">
    <w:nsid w:val="57DF3B7E"/>
    <w:multiLevelType w:val="hybridMultilevel"/>
    <w:tmpl w:val="349CA5E8"/>
    <w:lvl w:ilvl="0" w:tplc="4A1CA96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271F69"/>
    <w:multiLevelType w:val="hybridMultilevel"/>
    <w:tmpl w:val="82F8EC68"/>
    <w:lvl w:ilvl="0" w:tplc="00E80C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10AAACEC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670A46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1A6262C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FCAAB7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79320B9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05C6F89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C28C10E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772A1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2">
    <w:nsid w:val="5FB579B6"/>
    <w:multiLevelType w:val="hybridMultilevel"/>
    <w:tmpl w:val="42006A2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AF637A1"/>
    <w:multiLevelType w:val="hybridMultilevel"/>
    <w:tmpl w:val="B288B10E"/>
    <w:lvl w:ilvl="0" w:tplc="FC78356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幼圆" w:hAnsi="幼圆" w:hint="default"/>
      </w:rPr>
    </w:lvl>
    <w:lvl w:ilvl="1" w:tplc="2CD65D82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幼圆" w:hAnsi="幼圆" w:hint="default"/>
      </w:rPr>
    </w:lvl>
    <w:lvl w:ilvl="2" w:tplc="B7B41AB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幼圆" w:hAnsi="幼圆" w:hint="default"/>
      </w:rPr>
    </w:lvl>
    <w:lvl w:ilvl="3" w:tplc="4E9896F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幼圆" w:hAnsi="幼圆" w:hint="default"/>
      </w:rPr>
    </w:lvl>
    <w:lvl w:ilvl="4" w:tplc="5B08C77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幼圆" w:hAnsi="幼圆" w:hint="default"/>
      </w:rPr>
    </w:lvl>
    <w:lvl w:ilvl="5" w:tplc="A79468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幼圆" w:hAnsi="幼圆" w:hint="default"/>
      </w:rPr>
    </w:lvl>
    <w:lvl w:ilvl="6" w:tplc="30B4CE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幼圆" w:hAnsi="幼圆" w:hint="default"/>
      </w:rPr>
    </w:lvl>
    <w:lvl w:ilvl="7" w:tplc="4BA8F1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幼圆" w:hAnsi="幼圆" w:hint="default"/>
      </w:rPr>
    </w:lvl>
    <w:lvl w:ilvl="8" w:tplc="1F903F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幼圆" w:hAnsi="幼圆" w:hint="default"/>
      </w:rPr>
    </w:lvl>
  </w:abstractNum>
  <w:abstractNum w:abstractNumId="14">
    <w:nsid w:val="796B4055"/>
    <w:multiLevelType w:val="hybridMultilevel"/>
    <w:tmpl w:val="80F0017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A52717A"/>
    <w:multiLevelType w:val="hybridMultilevel"/>
    <w:tmpl w:val="47D053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"/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4"/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5"/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1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13"/>
  </w:num>
  <w:num w:numId="35">
    <w:abstractNumId w:val="11"/>
  </w:num>
  <w:num w:numId="36">
    <w:abstractNumId w:val="2"/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9"/>
  </w:num>
  <w:num w:numId="40">
    <w:abstractNumId w:val="4"/>
    <w:lvlOverride w:ilvl="0">
      <w:startOverride w:val="1"/>
    </w:lvlOverride>
  </w:num>
  <w:num w:numId="41">
    <w:abstractNumId w:val="0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A8"/>
    <w:rsid w:val="00004636"/>
    <w:rsid w:val="00006F75"/>
    <w:rsid w:val="000104A9"/>
    <w:rsid w:val="00016C99"/>
    <w:rsid w:val="0002265B"/>
    <w:rsid w:val="00044997"/>
    <w:rsid w:val="00051FA9"/>
    <w:rsid w:val="00055D65"/>
    <w:rsid w:val="00066B55"/>
    <w:rsid w:val="00074714"/>
    <w:rsid w:val="0007791A"/>
    <w:rsid w:val="000821AC"/>
    <w:rsid w:val="000821D0"/>
    <w:rsid w:val="000851B5"/>
    <w:rsid w:val="00094756"/>
    <w:rsid w:val="000A2F51"/>
    <w:rsid w:val="000A4059"/>
    <w:rsid w:val="000A66A4"/>
    <w:rsid w:val="000B53FF"/>
    <w:rsid w:val="000C0E31"/>
    <w:rsid w:val="000C3BCF"/>
    <w:rsid w:val="000D061F"/>
    <w:rsid w:val="000D1ED7"/>
    <w:rsid w:val="000D1F35"/>
    <w:rsid w:val="000D3D4C"/>
    <w:rsid w:val="000D695B"/>
    <w:rsid w:val="000E223C"/>
    <w:rsid w:val="000E33BB"/>
    <w:rsid w:val="000E692E"/>
    <w:rsid w:val="000F27A5"/>
    <w:rsid w:val="000F5239"/>
    <w:rsid w:val="000F58D2"/>
    <w:rsid w:val="000F6769"/>
    <w:rsid w:val="000F6870"/>
    <w:rsid w:val="00100BDB"/>
    <w:rsid w:val="0010346E"/>
    <w:rsid w:val="0010424A"/>
    <w:rsid w:val="0011052E"/>
    <w:rsid w:val="0011416F"/>
    <w:rsid w:val="00141273"/>
    <w:rsid w:val="0014376E"/>
    <w:rsid w:val="001459B1"/>
    <w:rsid w:val="00145A87"/>
    <w:rsid w:val="00153581"/>
    <w:rsid w:val="0015554B"/>
    <w:rsid w:val="00170276"/>
    <w:rsid w:val="00170498"/>
    <w:rsid w:val="001758DC"/>
    <w:rsid w:val="00176354"/>
    <w:rsid w:val="00190877"/>
    <w:rsid w:val="001947F1"/>
    <w:rsid w:val="00196747"/>
    <w:rsid w:val="001A4896"/>
    <w:rsid w:val="001A54FA"/>
    <w:rsid w:val="001A6ED5"/>
    <w:rsid w:val="001A7C9D"/>
    <w:rsid w:val="001A7E50"/>
    <w:rsid w:val="001B25A0"/>
    <w:rsid w:val="001B6257"/>
    <w:rsid w:val="001B72E9"/>
    <w:rsid w:val="001C2C3A"/>
    <w:rsid w:val="001C58C3"/>
    <w:rsid w:val="001D12DB"/>
    <w:rsid w:val="001D4CA4"/>
    <w:rsid w:val="001D5D2E"/>
    <w:rsid w:val="001E5592"/>
    <w:rsid w:val="001E6D7E"/>
    <w:rsid w:val="001F1B7E"/>
    <w:rsid w:val="001F285B"/>
    <w:rsid w:val="001F2C90"/>
    <w:rsid w:val="001F3F45"/>
    <w:rsid w:val="001F5AD7"/>
    <w:rsid w:val="001F6011"/>
    <w:rsid w:val="001F7136"/>
    <w:rsid w:val="00205324"/>
    <w:rsid w:val="002063C9"/>
    <w:rsid w:val="0022129E"/>
    <w:rsid w:val="0022430D"/>
    <w:rsid w:val="00227550"/>
    <w:rsid w:val="00227ECC"/>
    <w:rsid w:val="002351AF"/>
    <w:rsid w:val="00236873"/>
    <w:rsid w:val="0024103E"/>
    <w:rsid w:val="0025041F"/>
    <w:rsid w:val="00251F2D"/>
    <w:rsid w:val="002525D6"/>
    <w:rsid w:val="0025352D"/>
    <w:rsid w:val="00255676"/>
    <w:rsid w:val="00257438"/>
    <w:rsid w:val="0026075D"/>
    <w:rsid w:val="00261A8F"/>
    <w:rsid w:val="00264037"/>
    <w:rsid w:val="00276FE5"/>
    <w:rsid w:val="00277A3E"/>
    <w:rsid w:val="002821E8"/>
    <w:rsid w:val="00294B65"/>
    <w:rsid w:val="002A3CDF"/>
    <w:rsid w:val="002A3FC1"/>
    <w:rsid w:val="002B769B"/>
    <w:rsid w:val="002B7C81"/>
    <w:rsid w:val="002C3CAF"/>
    <w:rsid w:val="002D45CE"/>
    <w:rsid w:val="002D6C00"/>
    <w:rsid w:val="002E4CEC"/>
    <w:rsid w:val="002F4F87"/>
    <w:rsid w:val="002F67E2"/>
    <w:rsid w:val="002F7F48"/>
    <w:rsid w:val="00301B3D"/>
    <w:rsid w:val="00302E3F"/>
    <w:rsid w:val="00306284"/>
    <w:rsid w:val="00312447"/>
    <w:rsid w:val="00327C0D"/>
    <w:rsid w:val="003310B0"/>
    <w:rsid w:val="003361E7"/>
    <w:rsid w:val="0034166C"/>
    <w:rsid w:val="00352FBA"/>
    <w:rsid w:val="00353673"/>
    <w:rsid w:val="00366C79"/>
    <w:rsid w:val="0037417E"/>
    <w:rsid w:val="00374D60"/>
    <w:rsid w:val="00375D26"/>
    <w:rsid w:val="003764DD"/>
    <w:rsid w:val="00376A56"/>
    <w:rsid w:val="003814C4"/>
    <w:rsid w:val="00383A09"/>
    <w:rsid w:val="003A003F"/>
    <w:rsid w:val="003A2B90"/>
    <w:rsid w:val="003A4A86"/>
    <w:rsid w:val="003A531B"/>
    <w:rsid w:val="003B38D3"/>
    <w:rsid w:val="003D42AB"/>
    <w:rsid w:val="003D55FD"/>
    <w:rsid w:val="003E63AD"/>
    <w:rsid w:val="003F584E"/>
    <w:rsid w:val="004029E6"/>
    <w:rsid w:val="00402AD2"/>
    <w:rsid w:val="0041099F"/>
    <w:rsid w:val="0042014B"/>
    <w:rsid w:val="00420D3C"/>
    <w:rsid w:val="004228CF"/>
    <w:rsid w:val="00443E4B"/>
    <w:rsid w:val="00453D05"/>
    <w:rsid w:val="00462086"/>
    <w:rsid w:val="00470416"/>
    <w:rsid w:val="0047212C"/>
    <w:rsid w:val="00473699"/>
    <w:rsid w:val="00474A0A"/>
    <w:rsid w:val="00475FE2"/>
    <w:rsid w:val="00476217"/>
    <w:rsid w:val="0048309F"/>
    <w:rsid w:val="00487DC0"/>
    <w:rsid w:val="00491888"/>
    <w:rsid w:val="00492130"/>
    <w:rsid w:val="00496BE8"/>
    <w:rsid w:val="004A1246"/>
    <w:rsid w:val="004A132F"/>
    <w:rsid w:val="004A33C9"/>
    <w:rsid w:val="004A3975"/>
    <w:rsid w:val="004C79CB"/>
    <w:rsid w:val="004D10DD"/>
    <w:rsid w:val="004D16ED"/>
    <w:rsid w:val="004D25B4"/>
    <w:rsid w:val="004D2F8F"/>
    <w:rsid w:val="004D3E6F"/>
    <w:rsid w:val="004D41F0"/>
    <w:rsid w:val="004D7D11"/>
    <w:rsid w:val="004E07D2"/>
    <w:rsid w:val="004E4EA6"/>
    <w:rsid w:val="004E57FA"/>
    <w:rsid w:val="004F4F1F"/>
    <w:rsid w:val="00504DBD"/>
    <w:rsid w:val="00506D68"/>
    <w:rsid w:val="005156C4"/>
    <w:rsid w:val="00517B41"/>
    <w:rsid w:val="00522F2A"/>
    <w:rsid w:val="005344F2"/>
    <w:rsid w:val="00534B48"/>
    <w:rsid w:val="005378C2"/>
    <w:rsid w:val="0053799E"/>
    <w:rsid w:val="00544699"/>
    <w:rsid w:val="00546AB8"/>
    <w:rsid w:val="00551DAF"/>
    <w:rsid w:val="00552DDC"/>
    <w:rsid w:val="005622B3"/>
    <w:rsid w:val="00565790"/>
    <w:rsid w:val="00565C2F"/>
    <w:rsid w:val="00566A64"/>
    <w:rsid w:val="005726B6"/>
    <w:rsid w:val="00582A37"/>
    <w:rsid w:val="00583228"/>
    <w:rsid w:val="005839C5"/>
    <w:rsid w:val="005875F5"/>
    <w:rsid w:val="00587A33"/>
    <w:rsid w:val="0059134B"/>
    <w:rsid w:val="005A6B1A"/>
    <w:rsid w:val="005B59A5"/>
    <w:rsid w:val="005C0221"/>
    <w:rsid w:val="005C7A9E"/>
    <w:rsid w:val="005D18A3"/>
    <w:rsid w:val="005D2968"/>
    <w:rsid w:val="005E49C3"/>
    <w:rsid w:val="005E5B63"/>
    <w:rsid w:val="005F03C6"/>
    <w:rsid w:val="005F4964"/>
    <w:rsid w:val="005F58D0"/>
    <w:rsid w:val="005F7E71"/>
    <w:rsid w:val="005F7FE7"/>
    <w:rsid w:val="00603A65"/>
    <w:rsid w:val="00605ACE"/>
    <w:rsid w:val="006062C0"/>
    <w:rsid w:val="006112A1"/>
    <w:rsid w:val="006154BB"/>
    <w:rsid w:val="00616773"/>
    <w:rsid w:val="00620705"/>
    <w:rsid w:val="0062226C"/>
    <w:rsid w:val="006242C4"/>
    <w:rsid w:val="00626980"/>
    <w:rsid w:val="00631369"/>
    <w:rsid w:val="006471DD"/>
    <w:rsid w:val="0065043E"/>
    <w:rsid w:val="00650D6C"/>
    <w:rsid w:val="00662647"/>
    <w:rsid w:val="00664FF2"/>
    <w:rsid w:val="00666D56"/>
    <w:rsid w:val="0067201A"/>
    <w:rsid w:val="00672B26"/>
    <w:rsid w:val="00673317"/>
    <w:rsid w:val="00673F07"/>
    <w:rsid w:val="00675BB3"/>
    <w:rsid w:val="00680B4A"/>
    <w:rsid w:val="00681437"/>
    <w:rsid w:val="00685C87"/>
    <w:rsid w:val="00687484"/>
    <w:rsid w:val="00690445"/>
    <w:rsid w:val="006950CD"/>
    <w:rsid w:val="006A5259"/>
    <w:rsid w:val="006A56E4"/>
    <w:rsid w:val="006A711F"/>
    <w:rsid w:val="006B0768"/>
    <w:rsid w:val="006B0F84"/>
    <w:rsid w:val="006B2220"/>
    <w:rsid w:val="006C095B"/>
    <w:rsid w:val="006C209E"/>
    <w:rsid w:val="006C4891"/>
    <w:rsid w:val="006C6C68"/>
    <w:rsid w:val="006D01E5"/>
    <w:rsid w:val="006D3C62"/>
    <w:rsid w:val="006F1140"/>
    <w:rsid w:val="006F1206"/>
    <w:rsid w:val="006F1697"/>
    <w:rsid w:val="006F423D"/>
    <w:rsid w:val="00702E0B"/>
    <w:rsid w:val="007075D4"/>
    <w:rsid w:val="0071258A"/>
    <w:rsid w:val="00712CB1"/>
    <w:rsid w:val="0073041E"/>
    <w:rsid w:val="00730BC2"/>
    <w:rsid w:val="007322B2"/>
    <w:rsid w:val="00733AA0"/>
    <w:rsid w:val="007369DC"/>
    <w:rsid w:val="00741D94"/>
    <w:rsid w:val="00751F1A"/>
    <w:rsid w:val="00763043"/>
    <w:rsid w:val="00766F7E"/>
    <w:rsid w:val="00770154"/>
    <w:rsid w:val="00775D75"/>
    <w:rsid w:val="00786ECE"/>
    <w:rsid w:val="00795CFF"/>
    <w:rsid w:val="007A0665"/>
    <w:rsid w:val="007B12E2"/>
    <w:rsid w:val="007B1F24"/>
    <w:rsid w:val="007B2247"/>
    <w:rsid w:val="007B24D7"/>
    <w:rsid w:val="007B3120"/>
    <w:rsid w:val="007B57DE"/>
    <w:rsid w:val="007C2AFE"/>
    <w:rsid w:val="007C6C03"/>
    <w:rsid w:val="007D776A"/>
    <w:rsid w:val="007D7CC4"/>
    <w:rsid w:val="007E4F22"/>
    <w:rsid w:val="007F0D3D"/>
    <w:rsid w:val="007F2285"/>
    <w:rsid w:val="007F3045"/>
    <w:rsid w:val="007F69B0"/>
    <w:rsid w:val="00805856"/>
    <w:rsid w:val="00820E0B"/>
    <w:rsid w:val="00827F94"/>
    <w:rsid w:val="00835159"/>
    <w:rsid w:val="0083713A"/>
    <w:rsid w:val="00837CBF"/>
    <w:rsid w:val="00844D92"/>
    <w:rsid w:val="00845106"/>
    <w:rsid w:val="008551A1"/>
    <w:rsid w:val="0087063B"/>
    <w:rsid w:val="00884D2A"/>
    <w:rsid w:val="00885178"/>
    <w:rsid w:val="00893352"/>
    <w:rsid w:val="008A029C"/>
    <w:rsid w:val="008A289B"/>
    <w:rsid w:val="008B14DE"/>
    <w:rsid w:val="008B4854"/>
    <w:rsid w:val="008B553A"/>
    <w:rsid w:val="008D0923"/>
    <w:rsid w:val="008D4F7D"/>
    <w:rsid w:val="008E2057"/>
    <w:rsid w:val="008E51CF"/>
    <w:rsid w:val="008E68A6"/>
    <w:rsid w:val="008F249C"/>
    <w:rsid w:val="00900D79"/>
    <w:rsid w:val="00903BAC"/>
    <w:rsid w:val="00922285"/>
    <w:rsid w:val="00927D74"/>
    <w:rsid w:val="00930B6E"/>
    <w:rsid w:val="009317F0"/>
    <w:rsid w:val="00936424"/>
    <w:rsid w:val="00940969"/>
    <w:rsid w:val="00940F28"/>
    <w:rsid w:val="009421CE"/>
    <w:rsid w:val="009426C5"/>
    <w:rsid w:val="009428A5"/>
    <w:rsid w:val="009451E1"/>
    <w:rsid w:val="00946AB5"/>
    <w:rsid w:val="00947BBF"/>
    <w:rsid w:val="0095709B"/>
    <w:rsid w:val="0096006E"/>
    <w:rsid w:val="00971BC5"/>
    <w:rsid w:val="009724DF"/>
    <w:rsid w:val="009728AC"/>
    <w:rsid w:val="00980EC7"/>
    <w:rsid w:val="00991F8A"/>
    <w:rsid w:val="009941A1"/>
    <w:rsid w:val="009A42C5"/>
    <w:rsid w:val="009A5856"/>
    <w:rsid w:val="009B4E0C"/>
    <w:rsid w:val="009B6375"/>
    <w:rsid w:val="009C56EE"/>
    <w:rsid w:val="009C67CE"/>
    <w:rsid w:val="009D09B6"/>
    <w:rsid w:val="009D20B4"/>
    <w:rsid w:val="009D4C57"/>
    <w:rsid w:val="009E08FB"/>
    <w:rsid w:val="009E0961"/>
    <w:rsid w:val="009E20D9"/>
    <w:rsid w:val="009E604D"/>
    <w:rsid w:val="009E6162"/>
    <w:rsid w:val="009F0CF9"/>
    <w:rsid w:val="009F4C4B"/>
    <w:rsid w:val="00A02C1B"/>
    <w:rsid w:val="00A037B4"/>
    <w:rsid w:val="00A13938"/>
    <w:rsid w:val="00A1567F"/>
    <w:rsid w:val="00A24290"/>
    <w:rsid w:val="00A2700D"/>
    <w:rsid w:val="00A27BDB"/>
    <w:rsid w:val="00A32D11"/>
    <w:rsid w:val="00A361A2"/>
    <w:rsid w:val="00A41114"/>
    <w:rsid w:val="00A53D4D"/>
    <w:rsid w:val="00A74D8A"/>
    <w:rsid w:val="00A74DA7"/>
    <w:rsid w:val="00A77667"/>
    <w:rsid w:val="00A95870"/>
    <w:rsid w:val="00A9655E"/>
    <w:rsid w:val="00A9666A"/>
    <w:rsid w:val="00AA6F0E"/>
    <w:rsid w:val="00AB107D"/>
    <w:rsid w:val="00AB2231"/>
    <w:rsid w:val="00AC079D"/>
    <w:rsid w:val="00AC2112"/>
    <w:rsid w:val="00AC6A3C"/>
    <w:rsid w:val="00AD38AD"/>
    <w:rsid w:val="00AE3D17"/>
    <w:rsid w:val="00AE4E2F"/>
    <w:rsid w:val="00AE6003"/>
    <w:rsid w:val="00AF1F9A"/>
    <w:rsid w:val="00AF2896"/>
    <w:rsid w:val="00AF2AC8"/>
    <w:rsid w:val="00AF6890"/>
    <w:rsid w:val="00B00919"/>
    <w:rsid w:val="00B04655"/>
    <w:rsid w:val="00B20D93"/>
    <w:rsid w:val="00B23542"/>
    <w:rsid w:val="00B26A31"/>
    <w:rsid w:val="00B27A22"/>
    <w:rsid w:val="00B30EDF"/>
    <w:rsid w:val="00B31597"/>
    <w:rsid w:val="00B34D71"/>
    <w:rsid w:val="00B35094"/>
    <w:rsid w:val="00B41783"/>
    <w:rsid w:val="00B46D6D"/>
    <w:rsid w:val="00B57A18"/>
    <w:rsid w:val="00B57B44"/>
    <w:rsid w:val="00B61E81"/>
    <w:rsid w:val="00BA7C90"/>
    <w:rsid w:val="00BB070E"/>
    <w:rsid w:val="00BB6E2E"/>
    <w:rsid w:val="00BC3CE5"/>
    <w:rsid w:val="00BC5B76"/>
    <w:rsid w:val="00BE5BBD"/>
    <w:rsid w:val="00BF1E07"/>
    <w:rsid w:val="00BF54A5"/>
    <w:rsid w:val="00BF571F"/>
    <w:rsid w:val="00BF579E"/>
    <w:rsid w:val="00C017A3"/>
    <w:rsid w:val="00C0295C"/>
    <w:rsid w:val="00C0676A"/>
    <w:rsid w:val="00C10DFE"/>
    <w:rsid w:val="00C22281"/>
    <w:rsid w:val="00C331A0"/>
    <w:rsid w:val="00C348DD"/>
    <w:rsid w:val="00C35C62"/>
    <w:rsid w:val="00C37753"/>
    <w:rsid w:val="00C41DF1"/>
    <w:rsid w:val="00C41FD1"/>
    <w:rsid w:val="00C52AED"/>
    <w:rsid w:val="00C554B6"/>
    <w:rsid w:val="00C61179"/>
    <w:rsid w:val="00C61531"/>
    <w:rsid w:val="00C615AF"/>
    <w:rsid w:val="00C61751"/>
    <w:rsid w:val="00C640B6"/>
    <w:rsid w:val="00C67076"/>
    <w:rsid w:val="00C744B3"/>
    <w:rsid w:val="00C74571"/>
    <w:rsid w:val="00C876E6"/>
    <w:rsid w:val="00C92F1C"/>
    <w:rsid w:val="00CA0726"/>
    <w:rsid w:val="00CA68CB"/>
    <w:rsid w:val="00CB0A83"/>
    <w:rsid w:val="00CB11A1"/>
    <w:rsid w:val="00CB69B6"/>
    <w:rsid w:val="00CC15C4"/>
    <w:rsid w:val="00CC1B11"/>
    <w:rsid w:val="00CC375E"/>
    <w:rsid w:val="00CC5C91"/>
    <w:rsid w:val="00CD0DC8"/>
    <w:rsid w:val="00CD7C92"/>
    <w:rsid w:val="00CE1B68"/>
    <w:rsid w:val="00CE75BE"/>
    <w:rsid w:val="00CF2928"/>
    <w:rsid w:val="00CF2E62"/>
    <w:rsid w:val="00CF3304"/>
    <w:rsid w:val="00D05152"/>
    <w:rsid w:val="00D066FC"/>
    <w:rsid w:val="00D2100C"/>
    <w:rsid w:val="00D21E72"/>
    <w:rsid w:val="00D237F3"/>
    <w:rsid w:val="00D3242D"/>
    <w:rsid w:val="00D40C1F"/>
    <w:rsid w:val="00D654B8"/>
    <w:rsid w:val="00D66B4F"/>
    <w:rsid w:val="00D719D9"/>
    <w:rsid w:val="00D744FA"/>
    <w:rsid w:val="00D82775"/>
    <w:rsid w:val="00D834DD"/>
    <w:rsid w:val="00D95F25"/>
    <w:rsid w:val="00DA349F"/>
    <w:rsid w:val="00DB0390"/>
    <w:rsid w:val="00DC0E37"/>
    <w:rsid w:val="00DD44A6"/>
    <w:rsid w:val="00DD503F"/>
    <w:rsid w:val="00DD67DB"/>
    <w:rsid w:val="00DE4170"/>
    <w:rsid w:val="00DE4989"/>
    <w:rsid w:val="00DF2484"/>
    <w:rsid w:val="00DF29EB"/>
    <w:rsid w:val="00DF4E92"/>
    <w:rsid w:val="00DF5A00"/>
    <w:rsid w:val="00E21C5D"/>
    <w:rsid w:val="00E31431"/>
    <w:rsid w:val="00E35095"/>
    <w:rsid w:val="00E35A12"/>
    <w:rsid w:val="00E44419"/>
    <w:rsid w:val="00E50FF4"/>
    <w:rsid w:val="00E60382"/>
    <w:rsid w:val="00E6132E"/>
    <w:rsid w:val="00E7062B"/>
    <w:rsid w:val="00E7118C"/>
    <w:rsid w:val="00E73E17"/>
    <w:rsid w:val="00E744AA"/>
    <w:rsid w:val="00E77482"/>
    <w:rsid w:val="00E77F06"/>
    <w:rsid w:val="00E85A80"/>
    <w:rsid w:val="00E90020"/>
    <w:rsid w:val="00E9133B"/>
    <w:rsid w:val="00E92625"/>
    <w:rsid w:val="00E95DFA"/>
    <w:rsid w:val="00EA0812"/>
    <w:rsid w:val="00EA6BDB"/>
    <w:rsid w:val="00EA6FEB"/>
    <w:rsid w:val="00EB0576"/>
    <w:rsid w:val="00EB1624"/>
    <w:rsid w:val="00EB5F3F"/>
    <w:rsid w:val="00EC0924"/>
    <w:rsid w:val="00EC5D11"/>
    <w:rsid w:val="00ED7661"/>
    <w:rsid w:val="00EF06A1"/>
    <w:rsid w:val="00EF0816"/>
    <w:rsid w:val="00EF0DA6"/>
    <w:rsid w:val="00F02AC1"/>
    <w:rsid w:val="00F032CF"/>
    <w:rsid w:val="00F03770"/>
    <w:rsid w:val="00F06D35"/>
    <w:rsid w:val="00F1526F"/>
    <w:rsid w:val="00F22737"/>
    <w:rsid w:val="00F22868"/>
    <w:rsid w:val="00F26BAD"/>
    <w:rsid w:val="00F36071"/>
    <w:rsid w:val="00F4426E"/>
    <w:rsid w:val="00F61EBC"/>
    <w:rsid w:val="00F7000A"/>
    <w:rsid w:val="00F75858"/>
    <w:rsid w:val="00F75C18"/>
    <w:rsid w:val="00F801E2"/>
    <w:rsid w:val="00F842F3"/>
    <w:rsid w:val="00F85BA8"/>
    <w:rsid w:val="00F9503A"/>
    <w:rsid w:val="00F96E2F"/>
    <w:rsid w:val="00FA73B5"/>
    <w:rsid w:val="00FA7836"/>
    <w:rsid w:val="00FC3DF3"/>
    <w:rsid w:val="00FC5E21"/>
    <w:rsid w:val="00FD3CA7"/>
    <w:rsid w:val="00FD5782"/>
    <w:rsid w:val="00FD6044"/>
    <w:rsid w:val="00FD69B7"/>
    <w:rsid w:val="00FE0DB0"/>
    <w:rsid w:val="00FE4EA3"/>
    <w:rsid w:val="00FE4EF5"/>
    <w:rsid w:val="00FE69EA"/>
    <w:rsid w:val="00FF02D5"/>
    <w:rsid w:val="00FF1CE2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6132E"/>
    <w:pPr>
      <w:keepNext/>
      <w:keepLines/>
      <w:numPr>
        <w:numId w:val="2"/>
      </w:numPr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E92"/>
    <w:pPr>
      <w:keepNext/>
      <w:keepLines/>
      <w:numPr>
        <w:numId w:val="3"/>
      </w:numPr>
      <w:outlineLvl w:val="1"/>
    </w:pPr>
    <w:rPr>
      <w:rFonts w:ascii="Cambria" w:hAnsi="Cambria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665"/>
    <w:pPr>
      <w:keepNext/>
      <w:keepLines/>
      <w:numPr>
        <w:numId w:val="1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290"/>
    <w:pPr>
      <w:keepNext/>
      <w:keepLines/>
      <w:numPr>
        <w:numId w:val="14"/>
      </w:numPr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E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E57FA"/>
    <w:rPr>
      <w:sz w:val="18"/>
      <w:szCs w:val="18"/>
    </w:rPr>
  </w:style>
  <w:style w:type="character" w:customStyle="1" w:styleId="1Char">
    <w:name w:val="标题 1 Char"/>
    <w:link w:val="1"/>
    <w:uiPriority w:val="9"/>
    <w:rsid w:val="00E6132E"/>
    <w:rPr>
      <w:rFonts w:eastAsia="宋体"/>
      <w:b/>
      <w:bCs/>
      <w:kern w:val="44"/>
      <w:szCs w:val="44"/>
    </w:rPr>
  </w:style>
  <w:style w:type="character" w:customStyle="1" w:styleId="2Char">
    <w:name w:val="标题 2 Char"/>
    <w:link w:val="2"/>
    <w:uiPriority w:val="9"/>
    <w:rsid w:val="00DF4E92"/>
    <w:rPr>
      <w:rFonts w:ascii="Cambria" w:eastAsia="宋体" w:hAnsi="Cambria" w:cs="Times New Roman"/>
      <w:bCs/>
      <w:szCs w:val="32"/>
    </w:rPr>
  </w:style>
  <w:style w:type="character" w:customStyle="1" w:styleId="3Char">
    <w:name w:val="标题 3 Char"/>
    <w:link w:val="3"/>
    <w:uiPriority w:val="9"/>
    <w:rsid w:val="007A0665"/>
    <w:rPr>
      <w:bCs/>
      <w:szCs w:val="32"/>
    </w:rPr>
  </w:style>
  <w:style w:type="character" w:customStyle="1" w:styleId="4Char">
    <w:name w:val="标题 4 Char"/>
    <w:link w:val="4"/>
    <w:uiPriority w:val="9"/>
    <w:rsid w:val="00A24290"/>
    <w:rPr>
      <w:rFonts w:ascii="Cambria" w:eastAsia="宋体" w:hAnsi="Cambria" w:cs="Times New Roman"/>
      <w:bCs/>
      <w:sz w:val="1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7A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7A2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6132E"/>
    <w:pPr>
      <w:keepNext/>
      <w:keepLines/>
      <w:numPr>
        <w:numId w:val="2"/>
      </w:numPr>
      <w:spacing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4E92"/>
    <w:pPr>
      <w:keepNext/>
      <w:keepLines/>
      <w:numPr>
        <w:numId w:val="3"/>
      </w:numPr>
      <w:outlineLvl w:val="1"/>
    </w:pPr>
    <w:rPr>
      <w:rFonts w:ascii="Cambria" w:hAnsi="Cambria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665"/>
    <w:pPr>
      <w:keepNext/>
      <w:keepLines/>
      <w:numPr>
        <w:numId w:val="1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4290"/>
    <w:pPr>
      <w:keepNext/>
      <w:keepLines/>
      <w:numPr>
        <w:numId w:val="14"/>
      </w:numPr>
      <w:spacing w:line="377" w:lineRule="auto"/>
      <w:ind w:leftChars="600" w:left="600" w:hangingChars="200" w:hanging="200"/>
      <w:outlineLvl w:val="3"/>
    </w:pPr>
    <w:rPr>
      <w:rFonts w:ascii="Cambria" w:hAnsi="Cambria"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F07"/>
    <w:pPr>
      <w:ind w:firstLineChars="200" w:firstLine="420"/>
    </w:pPr>
  </w:style>
  <w:style w:type="table" w:styleId="a4">
    <w:name w:val="Table Grid"/>
    <w:basedOn w:val="a1"/>
    <w:uiPriority w:val="59"/>
    <w:rsid w:val="006D3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E5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E57F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E5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E57FA"/>
    <w:rPr>
      <w:sz w:val="18"/>
      <w:szCs w:val="18"/>
    </w:rPr>
  </w:style>
  <w:style w:type="character" w:customStyle="1" w:styleId="1Char">
    <w:name w:val="标题 1 Char"/>
    <w:link w:val="1"/>
    <w:uiPriority w:val="9"/>
    <w:rsid w:val="00E6132E"/>
    <w:rPr>
      <w:rFonts w:eastAsia="宋体"/>
      <w:b/>
      <w:bCs/>
      <w:kern w:val="44"/>
      <w:szCs w:val="44"/>
    </w:rPr>
  </w:style>
  <w:style w:type="character" w:customStyle="1" w:styleId="2Char">
    <w:name w:val="标题 2 Char"/>
    <w:link w:val="2"/>
    <w:uiPriority w:val="9"/>
    <w:rsid w:val="00DF4E92"/>
    <w:rPr>
      <w:rFonts w:ascii="Cambria" w:eastAsia="宋体" w:hAnsi="Cambria" w:cs="Times New Roman"/>
      <w:bCs/>
      <w:szCs w:val="32"/>
    </w:rPr>
  </w:style>
  <w:style w:type="character" w:customStyle="1" w:styleId="3Char">
    <w:name w:val="标题 3 Char"/>
    <w:link w:val="3"/>
    <w:uiPriority w:val="9"/>
    <w:rsid w:val="007A0665"/>
    <w:rPr>
      <w:bCs/>
      <w:szCs w:val="32"/>
    </w:rPr>
  </w:style>
  <w:style w:type="character" w:customStyle="1" w:styleId="4Char">
    <w:name w:val="标题 4 Char"/>
    <w:link w:val="4"/>
    <w:uiPriority w:val="9"/>
    <w:rsid w:val="00A24290"/>
    <w:rPr>
      <w:rFonts w:ascii="Cambria" w:eastAsia="宋体" w:hAnsi="Cambria" w:cs="Times New Roman"/>
      <w:bCs/>
      <w:sz w:val="1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B27A2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27A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77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336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60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38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23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375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7479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758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2111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0853">
          <w:marLeft w:val="562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60387-A60B-4714-817F-437F10F4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176</TotalTime>
  <Pages>2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188</cp:revision>
  <dcterms:created xsi:type="dcterms:W3CDTF">2018-04-11T05:58:00Z</dcterms:created>
  <dcterms:modified xsi:type="dcterms:W3CDTF">2018-04-11T08:54:00Z</dcterms:modified>
</cp:coreProperties>
</file>